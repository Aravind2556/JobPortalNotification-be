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14:paraId="36597E89" w14:textId="77777777" w:rsidTr="00A74EBB">
        <w:tblPrEx>
          <w:tblW w:w="10790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4410"/>
        </w:trPr>
        <w:tc>
          <w:tcPr>
            <w:tcW w:w="3600" w:type="dxa"/>
          </w:tcPr>
          <w:p w:rsidR="003D0D9E" w:rsidRPr="00612445" w:rsidP="00036450" w14:paraId="4A0C8CD3" w14:textId="2C6FAAB0">
            <w:pPr>
              <w:pStyle w:val="Heading3"/>
              <w:rPr>
                <w:rFonts w:ascii="Calibri" w:hAnsi="Calibri"/>
                <w:szCs w:val="28"/>
              </w:rPr>
            </w:pPr>
            <w:r w:rsidRPr="00612445">
              <w:rPr>
                <w:rFonts w:ascii="Calibri" w:hAnsi="Calibri"/>
                <w:szCs w:val="28"/>
              </w:rPr>
              <w:t>Skills &amp;Abilities</w:t>
            </w:r>
          </w:p>
          <w:p w:rsidR="00340B0E" w:rsidP="000E6CAB" w14:paraId="027ED7D1" w14:textId="49DA0C63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  <w:t>Technical</w:t>
            </w:r>
            <w:r w:rsidRPr="00612445">
              <w:rPr>
                <w:rFonts w:ascii="Calibri" w:hAnsi="Calibri"/>
                <w:sz w:val="28"/>
                <w:szCs w:val="28"/>
              </w:rPr>
              <w:t>: MS Office, Tally, Microsoft Project, Power BI dashboards,</w:t>
            </w:r>
            <w:r w:rsidRPr="00612445">
              <w:rPr>
                <w:rFonts w:ascii="Calibri" w:hAnsi="Calibri"/>
                <w:sz w:val="28"/>
                <w:szCs w:val="28"/>
              </w:rPr>
              <w:t xml:space="preserve"> </w:t>
            </w:r>
            <w:r w:rsidRPr="00612445">
              <w:rPr>
                <w:rFonts w:ascii="Calibri" w:hAnsi="Calibri"/>
                <w:sz w:val="28"/>
                <w:szCs w:val="28"/>
              </w:rPr>
              <w:t>Apptio</w:t>
            </w:r>
            <w:r w:rsidRPr="00612445">
              <w:rPr>
                <w:rFonts w:ascii="Calibri" w:hAnsi="Calibri"/>
                <w:sz w:val="28"/>
                <w:szCs w:val="28"/>
              </w:rPr>
              <w:t xml:space="preserve">, </w:t>
            </w:r>
            <w:r w:rsidRPr="00612445">
              <w:rPr>
                <w:rFonts w:ascii="Calibri" w:hAnsi="Calibri"/>
                <w:sz w:val="28"/>
                <w:szCs w:val="28"/>
              </w:rPr>
              <w:t>Ariba</w:t>
            </w:r>
            <w:r w:rsidRPr="00612445">
              <w:rPr>
                <w:rFonts w:ascii="Calibri" w:hAnsi="Calibri"/>
                <w:sz w:val="28"/>
                <w:szCs w:val="28"/>
              </w:rPr>
              <w:t xml:space="preserve">, power </w:t>
            </w:r>
            <w:r w:rsidR="00A43B9B">
              <w:rPr>
                <w:rFonts w:ascii="Calibri" w:hAnsi="Calibri"/>
                <w:sz w:val="28"/>
                <w:szCs w:val="28"/>
              </w:rPr>
              <w:t>BI</w:t>
            </w:r>
            <w:r w:rsidRPr="00612445">
              <w:rPr>
                <w:rFonts w:ascii="Calibri" w:hAnsi="Calibri"/>
                <w:sz w:val="28"/>
                <w:szCs w:val="28"/>
              </w:rPr>
              <w:t xml:space="preserve"> </w:t>
            </w:r>
            <w:r w:rsidRPr="00612445">
              <w:rPr>
                <w:rFonts w:ascii="Calibri" w:hAnsi="Calibri"/>
                <w:sz w:val="28"/>
                <w:szCs w:val="28"/>
              </w:rPr>
              <w:t>Financial reporting</w:t>
            </w:r>
            <w:r w:rsidR="00EB53AF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FF113A">
              <w:rPr>
                <w:rFonts w:ascii="Calibri" w:hAnsi="Calibri"/>
                <w:sz w:val="28"/>
                <w:szCs w:val="28"/>
              </w:rPr>
              <w:t>JIRA</w:t>
            </w:r>
            <w:r w:rsidR="00EB53AF">
              <w:rPr>
                <w:rFonts w:ascii="Calibri" w:hAnsi="Calibri"/>
                <w:sz w:val="28"/>
                <w:szCs w:val="28"/>
              </w:rPr>
              <w:t>,</w:t>
            </w:r>
          </w:p>
          <w:p w:rsidR="003D0D9E" w:rsidRPr="00B43E2C" w:rsidP="00B43E2C" w14:paraId="5E836367" w14:textId="1FD8ABE5">
            <w:pPr>
              <w:pStyle w:val="ListParagraph"/>
              <w:rPr>
                <w:rFonts w:ascii="Calibri" w:hAnsi="Calibri"/>
                <w:sz w:val="28"/>
                <w:szCs w:val="28"/>
              </w:rPr>
            </w:pPr>
            <w:r w:rsidRPr="00B43E2C">
              <w:rPr>
                <w:rFonts w:ascii="Calibri" w:hAnsi="Calibri"/>
                <w:sz w:val="28"/>
                <w:szCs w:val="28"/>
              </w:rPr>
              <w:t>Agile project management</w:t>
            </w:r>
          </w:p>
          <w:p w:rsidR="003D0D9E" w:rsidRPr="00612445" w:rsidP="000E6CAB" w14:paraId="71893DB5" w14:textId="77777777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  <w:t>Inter-personal skills</w:t>
            </w:r>
            <w:r w:rsidRPr="00612445">
              <w:rPr>
                <w:rFonts w:ascii="Calibri" w:hAnsi="Calibri"/>
                <w:sz w:val="28"/>
                <w:szCs w:val="28"/>
              </w:rPr>
              <w:t>- Communication skills, conflict management, emotional intelligence, empathy, negotiation, problem-solving.</w:t>
            </w:r>
          </w:p>
          <w:p w:rsidR="003D0D9E" w:rsidRPr="00612445" w:rsidP="000E6CAB" w14:paraId="39113A0C" w14:textId="3DDCFB87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  <w:t>Specialties</w:t>
            </w:r>
            <w:r w:rsidRPr="00612445">
              <w:rPr>
                <w:rFonts w:ascii="Calibri" w:hAnsi="Calibri"/>
                <w:sz w:val="28"/>
                <w:szCs w:val="28"/>
              </w:rPr>
              <w:t>: Metrics, Continuous improvements, portfolio management, project management tools, data analysis, risk management, management systems</w:t>
            </w:r>
            <w:r w:rsidRPr="00612445" w:rsidR="00FB2647">
              <w:rPr>
                <w:rFonts w:ascii="Calibri" w:hAnsi="Calibri"/>
                <w:sz w:val="28"/>
                <w:szCs w:val="28"/>
              </w:rPr>
              <w:t xml:space="preserve">, Vendor management </w:t>
            </w:r>
          </w:p>
          <w:p w:rsidR="003D0D9E" w:rsidRPr="00612445" w:rsidP="00036450" w14:paraId="64ECAA69" w14:textId="77777777">
            <w:pPr>
              <w:rPr>
                <w:rFonts w:ascii="Calibri" w:hAnsi="Calibri"/>
                <w:sz w:val="28"/>
                <w:szCs w:val="28"/>
              </w:rPr>
            </w:pPr>
          </w:p>
          <w:sdt>
            <w:sdtPr>
              <w:rPr>
                <w:rFonts w:ascii="Calibri" w:hAnsi="Calibri"/>
                <w:szCs w:val="28"/>
              </w:rPr>
              <w:id w:val="-1954003311"/>
              <w:placeholder>
                <w:docPart w:val="C4B36E3CCDC74EB4A32C3804184496C9"/>
              </w:placeholder>
              <w:showingPlcHdr/>
              <w:richText/>
              <w:temporary/>
              <w15:appearance w15:val="hidden"/>
            </w:sdtPr>
            <w:sdtContent>
              <w:p w:rsidR="003D0D9E" w:rsidRPr="00612445" w:rsidP="00CB0055" w14:paraId="665265FE" w14:textId="77777777">
                <w:pPr>
                  <w:pStyle w:val="Heading3"/>
                  <w:rPr>
                    <w:rFonts w:ascii="Calibri" w:hAnsi="Calibri"/>
                    <w:szCs w:val="28"/>
                  </w:rPr>
                </w:pPr>
                <w:r w:rsidRPr="00612445">
                  <w:rPr>
                    <w:rFonts w:ascii="Calibri" w:hAnsi="Calibri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rFonts w:ascii="Calibri" w:hAnsi="Calibri"/>
                <w:sz w:val="28"/>
                <w:szCs w:val="28"/>
              </w:rPr>
              <w:id w:val="1111563247"/>
              <w:placeholder>
                <w:docPart w:val="C4A2F7317BCB4B18BD1F02FCB283CCF1"/>
              </w:placeholder>
              <w:showingPlcHdr/>
              <w:richText/>
              <w:temporary/>
              <w15:appearance w15:val="hidden"/>
            </w:sdtPr>
            <w:sdtContent>
              <w:p w:rsidR="003D0D9E" w:rsidRPr="00612445" w:rsidP="004D3011" w14:paraId="021FB80A" w14:textId="77777777">
                <w:pPr>
                  <w:rPr>
                    <w:rFonts w:ascii="Calibri" w:hAnsi="Calibri"/>
                    <w:sz w:val="28"/>
                    <w:szCs w:val="28"/>
                  </w:rPr>
                </w:pPr>
                <w:r w:rsidRPr="00612445">
                  <w:rPr>
                    <w:rFonts w:ascii="Calibri" w:hAnsi="Calibri"/>
                    <w:sz w:val="28"/>
                    <w:szCs w:val="28"/>
                  </w:rPr>
                  <w:t>PHONE:</w:t>
                </w:r>
              </w:p>
            </w:sdtContent>
          </w:sdt>
          <w:p w:rsidR="003D0D9E" w:rsidRPr="00612445" w:rsidP="004D3011" w14:paraId="15E4074A" w14:textId="77777777">
            <w:pPr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sz w:val="28"/>
                <w:szCs w:val="28"/>
              </w:rPr>
              <w:t>8559856636</w:t>
            </w:r>
          </w:p>
          <w:p w:rsidR="003D0D9E" w:rsidRPr="00612445" w:rsidP="004D3011" w14:paraId="67F86971" w14:textId="77777777">
            <w:pPr>
              <w:rPr>
                <w:rFonts w:ascii="Calibri" w:hAnsi="Calibri"/>
                <w:sz w:val="28"/>
                <w:szCs w:val="28"/>
              </w:rPr>
            </w:pPr>
          </w:p>
          <w:sdt>
            <w:sdtPr>
              <w:rPr>
                <w:rFonts w:ascii="Calibri" w:hAnsi="Calibri"/>
                <w:sz w:val="28"/>
                <w:szCs w:val="28"/>
              </w:rPr>
              <w:id w:val="-240260293"/>
              <w:placeholder>
                <w:docPart w:val="8BD23B933F514FCAAE79326E7CA1CF4F"/>
              </w:placeholder>
              <w:showingPlcHdr/>
              <w:richText/>
              <w:temporary/>
              <w15:appearance w15:val="hidden"/>
            </w:sdtPr>
            <w:sdtContent>
              <w:p w:rsidR="003D0D9E" w:rsidRPr="00612445" w:rsidP="004D3011" w14:paraId="3FF1F070" w14:textId="77777777">
                <w:pPr>
                  <w:rPr>
                    <w:rFonts w:ascii="Calibri" w:hAnsi="Calibri"/>
                    <w:sz w:val="28"/>
                    <w:szCs w:val="28"/>
                  </w:rPr>
                </w:pPr>
                <w:r w:rsidRPr="00612445">
                  <w:rPr>
                    <w:rFonts w:ascii="Calibri" w:hAnsi="Calibri"/>
                    <w:sz w:val="28"/>
                    <w:szCs w:val="28"/>
                  </w:rPr>
                  <w:t>EMAIL:</w:t>
                </w:r>
              </w:p>
            </w:sdtContent>
          </w:sdt>
          <w:p w:rsidR="003D0D9E" w:rsidRPr="00612445" w:rsidP="004D3011" w14:paraId="3FA1D11A" w14:textId="77777777">
            <w:pPr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sz w:val="28"/>
                <w:szCs w:val="28"/>
              </w:rPr>
              <w:t>aansika123@gmail.com</w:t>
            </w:r>
          </w:p>
          <w:p w:rsidR="00BB12F5" w:rsidRPr="00BB12F5" w:rsidP="00BB12F5" w14:paraId="495D544D" w14:textId="77777777"/>
          <w:p w:rsidR="00596FFB" w:rsidRPr="00612445" w:rsidP="00596FFB" w14:paraId="2BE65909" w14:textId="7777777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  <w:szCs w:val="28"/>
              </w:rPr>
              <w:id w:val="-1444214663"/>
              <w:placeholder>
                <w:docPart w:val="6697513A17AE4488AD41D4D7F8214ABD"/>
              </w:placeholder>
              <w:showingPlcHdr/>
              <w:richText/>
              <w:temporary/>
              <w15:appearance w15:val="hidden"/>
            </w:sdtPr>
            <w:sdtContent>
              <w:p w:rsidR="00596FFB" w:rsidRPr="00612445" w:rsidP="00596FFB" w14:paraId="7609921F" w14:textId="7A228CC8">
                <w:pPr>
                  <w:pStyle w:val="Heading3"/>
                  <w:rPr>
                    <w:rFonts w:ascii="Calibri" w:hAnsi="Calibri" w:eastAsiaTheme="minorEastAsia" w:cstheme="minorBidi"/>
                    <w:color w:val="auto"/>
                    <w:szCs w:val="28"/>
                  </w:rPr>
                </w:pPr>
                <w:r w:rsidRPr="00612445">
                  <w:rPr>
                    <w:rFonts w:ascii="Calibri" w:hAnsi="Calibri"/>
                    <w:szCs w:val="28"/>
                  </w:rPr>
                  <w:t>Hobbies</w:t>
                </w:r>
              </w:p>
            </w:sdtContent>
          </w:sdt>
          <w:p w:rsidR="003D0D9E" w:rsidRPr="00612445" w:rsidP="004D3011" w14:paraId="4ACFA7F2" w14:textId="3A7C10B6">
            <w:pPr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sz w:val="28"/>
                <w:szCs w:val="28"/>
              </w:rPr>
              <w:t>Anchoring</w:t>
            </w:r>
          </w:p>
          <w:p w:rsidR="003D0D9E" w:rsidRPr="00612445" w:rsidP="004D3011" w14:paraId="1B6ADC63" w14:textId="77777777">
            <w:pPr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sz w:val="28"/>
                <w:szCs w:val="28"/>
              </w:rPr>
              <w:t>Intellectual activities</w:t>
            </w:r>
          </w:p>
          <w:p w:rsidR="003D0D9E" w:rsidRPr="00612445" w:rsidP="00D201A4" w14:paraId="216B2785" w14:textId="6D9583E6">
            <w:pPr>
              <w:tabs>
                <w:tab w:val="left" w:pos="990"/>
              </w:tabs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sz w:val="28"/>
                <w:szCs w:val="28"/>
              </w:rPr>
              <w:t>Singing</w:t>
            </w:r>
          </w:p>
        </w:tc>
        <w:tc>
          <w:tcPr>
            <w:tcW w:w="720" w:type="dxa"/>
          </w:tcPr>
          <w:p w:rsidR="003D0D9E" w:rsidRPr="00612445" w:rsidP="000C45FF" w14:paraId="26D7D6C2" w14:textId="77777777">
            <w:pPr>
              <w:tabs>
                <w:tab w:val="left" w:pos="990"/>
              </w:tabs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470" w:type="dxa"/>
          </w:tcPr>
          <w:p w:rsidR="003D0D9E" w:rsidRPr="00612445" w:rsidP="00036450" w14:paraId="56512375" w14:textId="77777777">
            <w:pPr>
              <w:pStyle w:val="Heading2"/>
              <w:rPr>
                <w:rFonts w:ascii="Calibri" w:hAnsi="Calibri"/>
                <w:sz w:val="28"/>
                <w:szCs w:val="28"/>
              </w:rPr>
            </w:pPr>
          </w:p>
          <w:p w:rsidR="003D0D9E" w:rsidRPr="00612445" w:rsidP="00B359E4" w14:paraId="01CA2C74" w14:textId="77777777">
            <w:pPr>
              <w:pStyle w:val="Heading4"/>
              <w:rPr>
                <w:rFonts w:ascii="Calibri" w:hAnsi="Calibri"/>
                <w:sz w:val="28"/>
                <w:szCs w:val="28"/>
              </w:rPr>
            </w:pPr>
          </w:p>
          <w:p w:rsidR="003D0D9E" w:rsidRPr="00612445" w:rsidP="00D201A4" w14:paraId="441815AA" w14:textId="77777777">
            <w:pPr>
              <w:pStyle w:val="Title"/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sz w:val="28"/>
                <w:szCs w:val="28"/>
              </w:rPr>
              <w:t>AAnsika Singh</w:t>
            </w:r>
          </w:p>
          <w:p w:rsidR="003D0D9E" w:rsidRPr="00612445" w:rsidP="00B359E4" w14:paraId="6B03E516" w14:textId="4FDE0E65">
            <w:pPr>
              <w:pStyle w:val="Heading4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</w:t>
            </w:r>
            <w:r w:rsidRPr="00612445" w:rsidR="00F84988">
              <w:rPr>
                <w:rFonts w:ascii="Calibri" w:hAnsi="Calibri"/>
                <w:sz w:val="28"/>
                <w:szCs w:val="28"/>
              </w:rPr>
              <w:t xml:space="preserve">PMO consultant </w:t>
            </w:r>
          </w:p>
          <w:p w:rsidR="00301C68" w:rsidRPr="00612445" w:rsidP="00F012D4" w14:paraId="1CA9ADDB" w14:textId="347F78EF">
            <w:pPr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sz w:val="28"/>
                <w:szCs w:val="28"/>
              </w:rPr>
              <w:t>METLIFE GOSC</w:t>
            </w:r>
          </w:p>
          <w:p w:rsidR="00C34CBC" w:rsidRPr="00612445" w:rsidP="00F012D4" w14:paraId="3AC2E960" w14:textId="3D08CAA6">
            <w:pPr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sz w:val="28"/>
                <w:szCs w:val="28"/>
              </w:rPr>
              <w:t>(Pursuing  PMP)</w:t>
            </w:r>
          </w:p>
          <w:sdt>
            <w:sdtPr>
              <w:rPr>
                <w:rFonts w:ascii="Calibri" w:hAnsi="Calibri"/>
                <w:sz w:val="28"/>
                <w:szCs w:val="28"/>
              </w:rPr>
              <w:id w:val="1049110328"/>
              <w:placeholder>
                <w:docPart w:val="696AB6A784A74A40B92F00DFEFA83F47"/>
              </w:placeholder>
              <w:showingPlcHdr/>
              <w:richText/>
              <w:temporary/>
              <w15:appearance w15:val="hidden"/>
            </w:sdtPr>
            <w:sdtContent>
              <w:p w:rsidR="003D0D9E" w:rsidRPr="00612445" w:rsidP="00D201A4" w14:paraId="0F787508" w14:textId="77777777">
                <w:pPr>
                  <w:pStyle w:val="Heading2"/>
                  <w:rPr>
                    <w:rFonts w:ascii="Calibri" w:hAnsi="Calibri" w:eastAsiaTheme="minorEastAsia" w:cstheme="minorBidi"/>
                    <w:b w:val="0"/>
                    <w:bCs w:val="0"/>
                    <w:caps w:val="0"/>
                    <w:sz w:val="28"/>
                    <w:szCs w:val="28"/>
                  </w:rPr>
                </w:pPr>
                <w:r w:rsidRPr="00612445">
                  <w:rPr>
                    <w:rFonts w:ascii="Calibri" w:hAnsi="Calibri"/>
                    <w:sz w:val="28"/>
                    <w:szCs w:val="28"/>
                  </w:rPr>
                  <w:t>EDUCATION</w:t>
                </w:r>
              </w:p>
            </w:sdtContent>
          </w:sdt>
          <w:p w:rsidR="003D0D9E" w:rsidRPr="00612445" w:rsidP="00B359E4" w14:paraId="1B2E6716" w14:textId="77777777">
            <w:pPr>
              <w:pStyle w:val="Heading4"/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sz w:val="28"/>
                <w:szCs w:val="28"/>
              </w:rPr>
              <w:t>MBA</w:t>
            </w:r>
          </w:p>
          <w:p w:rsidR="003D0D9E" w:rsidRPr="00612445" w:rsidP="00B359E4" w14:paraId="5E356CCA" w14:textId="77777777">
            <w:pPr>
              <w:pStyle w:val="Date"/>
              <w:rPr>
                <w:rFonts w:ascii="Calibri" w:hAnsi="Calibri"/>
                <w:sz w:val="24"/>
                <w:szCs w:val="24"/>
              </w:rPr>
            </w:pPr>
            <w:r w:rsidRPr="00612445">
              <w:rPr>
                <w:rFonts w:ascii="Calibri" w:hAnsi="Calibri"/>
                <w:sz w:val="24"/>
                <w:szCs w:val="24"/>
              </w:rPr>
              <w:t>July 2017 – July 2019</w:t>
            </w:r>
          </w:p>
          <w:p w:rsidR="003D0D9E" w:rsidRPr="00612445" w:rsidP="00FA56E0" w14:paraId="429B6B42" w14:textId="77777777">
            <w:pPr>
              <w:rPr>
                <w:rFonts w:ascii="Calibri" w:hAnsi="Calibri"/>
                <w:sz w:val="24"/>
                <w:szCs w:val="24"/>
              </w:rPr>
            </w:pPr>
            <w:r w:rsidRPr="00612445">
              <w:rPr>
                <w:rFonts w:ascii="Calibri" w:hAnsi="Calibri"/>
                <w:sz w:val="24"/>
                <w:szCs w:val="24"/>
              </w:rPr>
              <w:t>[Dual Specialization in Project management and HR, organized several camps and carried out projects during internship programs]</w:t>
            </w:r>
          </w:p>
          <w:sdt>
            <w:sdtPr>
              <w:rPr>
                <w:rFonts w:ascii="Calibri" w:hAnsi="Calibri"/>
                <w:sz w:val="28"/>
                <w:szCs w:val="28"/>
              </w:rPr>
              <w:id w:val="1001553383"/>
              <w:placeholder>
                <w:docPart w:val="7A791B8281C64C4FBAED9F242AFC939C"/>
              </w:placeholder>
              <w:showingPlcHdr/>
              <w:richText/>
              <w:temporary/>
              <w15:appearance w15:val="hidden"/>
            </w:sdtPr>
            <w:sdtContent>
              <w:p w:rsidR="003D0D9E" w:rsidRPr="00612445" w:rsidP="00036450" w14:paraId="5F6E8FB4" w14:textId="77777777">
                <w:pPr>
                  <w:pStyle w:val="Heading2"/>
                  <w:rPr>
                    <w:rFonts w:ascii="Calibri" w:hAnsi="Calibri"/>
                    <w:sz w:val="28"/>
                    <w:szCs w:val="28"/>
                  </w:rPr>
                </w:pPr>
                <w:r w:rsidRPr="00612445">
                  <w:rPr>
                    <w:rFonts w:ascii="Calibri" w:hAnsi="Calibri"/>
                    <w:sz w:val="28"/>
                    <w:szCs w:val="28"/>
                  </w:rPr>
                  <w:t>WORK EXPERIENCE</w:t>
                </w:r>
              </w:p>
            </w:sdtContent>
          </w:sdt>
          <w:p w:rsidR="00E91B24" w:rsidRPr="00612445" w:rsidP="00E91B24" w14:paraId="0F9E1FAF" w14:textId="40322A81">
            <w:pPr>
              <w:pStyle w:val="Heading4"/>
              <w:rPr>
                <w:rFonts w:ascii="Calibri" w:hAnsi="Calibri"/>
                <w:i/>
                <w:iCs/>
                <w:sz w:val="32"/>
                <w:szCs w:val="32"/>
              </w:rPr>
            </w:pPr>
            <w:r w:rsidRPr="00612445">
              <w:rPr>
                <w:rFonts w:ascii="Calibri" w:hAnsi="Calibri"/>
                <w:i/>
                <w:iCs/>
                <w:sz w:val="32"/>
                <w:szCs w:val="32"/>
              </w:rPr>
              <w:t>Metlife GOSC [</w:t>
            </w:r>
            <w:r w:rsidRPr="00612445" w:rsidR="00E132CA">
              <w:rPr>
                <w:rFonts w:ascii="Calibri" w:hAnsi="Calibri"/>
                <w:i/>
                <w:iCs/>
                <w:sz w:val="32"/>
                <w:szCs w:val="32"/>
              </w:rPr>
              <w:t>PMO Consultant</w:t>
            </w:r>
            <w:r w:rsidRPr="00612445">
              <w:rPr>
                <w:rFonts w:ascii="Calibri" w:hAnsi="Calibri"/>
                <w:i/>
                <w:iCs/>
                <w:sz w:val="32"/>
                <w:szCs w:val="32"/>
              </w:rPr>
              <w:t>]</w:t>
            </w:r>
          </w:p>
          <w:p w:rsidR="003D0D9E" w:rsidRPr="00612445" w:rsidP="00B359E4" w14:paraId="2040971C" w14:textId="77777777">
            <w:pPr>
              <w:pStyle w:val="Date"/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sz w:val="28"/>
                <w:szCs w:val="28"/>
              </w:rPr>
              <w:t>Oct 21– Present</w:t>
            </w:r>
          </w:p>
          <w:p w:rsidR="000E2A87" w:rsidP="00657CF2" w14:paraId="7FADCDD9" w14:textId="53541BCC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Business </w:t>
            </w:r>
            <w:r w:rsidR="0080107B">
              <w:rPr>
                <w:rFonts w:ascii="Calibri" w:hAnsi="Calibri"/>
                <w:sz w:val="24"/>
                <w:szCs w:val="24"/>
              </w:rPr>
              <w:t>planning-</w:t>
            </w:r>
            <w:r w:rsidR="00260B01">
              <w:rPr>
                <w:rFonts w:ascii="Calibri" w:hAnsi="Calibri"/>
                <w:sz w:val="24"/>
                <w:szCs w:val="24"/>
              </w:rPr>
              <w:t xml:space="preserve"> In this area, I worked upon </w:t>
            </w:r>
            <w:r w:rsidR="005506C3">
              <w:rPr>
                <w:rFonts w:ascii="Calibri" w:hAnsi="Calibri"/>
                <w:sz w:val="24"/>
                <w:szCs w:val="24"/>
              </w:rPr>
              <w:t xml:space="preserve">designing and execution of business strategies </w:t>
            </w:r>
          </w:p>
          <w:p w:rsidR="00F50F82" w:rsidP="00657CF2" w14:paraId="1D1ADCDC" w14:textId="41233B7C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 w:rsidRPr="00612445">
              <w:rPr>
                <w:rFonts w:ascii="Calibri" w:hAnsi="Calibri"/>
                <w:sz w:val="24"/>
                <w:szCs w:val="24"/>
              </w:rPr>
              <w:t>Planning</w:t>
            </w:r>
            <w:r w:rsidRPr="00612445" w:rsidR="003D0D9E">
              <w:rPr>
                <w:rFonts w:ascii="Calibri" w:hAnsi="Calibri"/>
                <w:sz w:val="24"/>
                <w:szCs w:val="24"/>
              </w:rPr>
              <w:t xml:space="preserve"> project management tasks, setting deadlines, </w:t>
            </w:r>
            <w:r w:rsidRPr="00612445" w:rsidR="00DF0B06">
              <w:rPr>
                <w:rFonts w:ascii="Calibri" w:hAnsi="Calibri"/>
                <w:sz w:val="24"/>
                <w:szCs w:val="24"/>
              </w:rPr>
              <w:t>team management,</w:t>
            </w:r>
            <w:r w:rsidRPr="00612445" w:rsidR="008718C1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612445" w:rsidR="003D0D9E">
              <w:rPr>
                <w:rFonts w:ascii="Calibri" w:hAnsi="Calibri"/>
                <w:sz w:val="24"/>
                <w:szCs w:val="24"/>
              </w:rPr>
              <w:t>prioritizing tasks. Working on multiple financial report</w:t>
            </w:r>
            <w:r w:rsidR="002D17F4">
              <w:rPr>
                <w:rFonts w:ascii="Calibri" w:hAnsi="Calibri"/>
                <w:sz w:val="24"/>
                <w:szCs w:val="24"/>
              </w:rPr>
              <w:t>s.</w:t>
            </w:r>
          </w:p>
          <w:p w:rsidR="008C1055" w:rsidRPr="00612445" w:rsidP="00657CF2" w14:paraId="32A88A6A" w14:textId="0068F7D8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Project planning and strategies- Working on leading the </w:t>
            </w:r>
            <w:r w:rsidR="005A6137">
              <w:rPr>
                <w:rFonts w:ascii="Calibri" w:hAnsi="Calibri"/>
                <w:sz w:val="24"/>
                <w:szCs w:val="24"/>
              </w:rPr>
              <w:t>development of project plans, including scope, timelines, resources,</w:t>
            </w:r>
            <w:r w:rsidR="00EC679F">
              <w:rPr>
                <w:rFonts w:ascii="Calibri" w:hAnsi="Calibri"/>
                <w:sz w:val="24"/>
                <w:szCs w:val="24"/>
              </w:rPr>
              <w:t xml:space="preserve"> and budgets. Develop strategies to achieve project goals and objectives effectively</w:t>
            </w:r>
          </w:p>
          <w:p w:rsidR="00B32422" w:rsidRPr="00612445" w:rsidP="00B32422" w14:paraId="5BD422A9" w14:textId="77777777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sz w:val="32"/>
                <w:szCs w:val="32"/>
              </w:rPr>
              <w:t>FP&amp;A-</w:t>
            </w:r>
            <w:r w:rsidRPr="00612445">
              <w:rPr>
                <w:rFonts w:ascii="Calibri" w:hAnsi="Calibri"/>
                <w:sz w:val="28"/>
                <w:szCs w:val="28"/>
              </w:rPr>
              <w:t xml:space="preserve"> </w:t>
            </w:r>
            <w:r w:rsidRPr="00612445" w:rsidR="00EB3278">
              <w:rPr>
                <w:rFonts w:ascii="Calibri" w:hAnsi="Calibri"/>
                <w:sz w:val="26"/>
                <w:szCs w:val="26"/>
              </w:rPr>
              <w:t>Financial planning, budgeting, expense management</w:t>
            </w:r>
            <w:r w:rsidRPr="00612445" w:rsidR="008718C1">
              <w:rPr>
                <w:rFonts w:ascii="Calibri" w:hAnsi="Calibri"/>
                <w:sz w:val="26"/>
                <w:szCs w:val="26"/>
              </w:rPr>
              <w:t xml:space="preserve">, </w:t>
            </w:r>
            <w:r w:rsidRPr="00612445">
              <w:rPr>
                <w:rFonts w:ascii="Calibri" w:hAnsi="Calibri"/>
                <w:sz w:val="26"/>
                <w:szCs w:val="26"/>
              </w:rPr>
              <w:t>invoice management and looking after accruals. Handles a team working for maintaining company’s financial health</w:t>
            </w:r>
            <w:r w:rsidRPr="00612445">
              <w:rPr>
                <w:rFonts w:ascii="Calibri" w:hAnsi="Calibri"/>
                <w:sz w:val="28"/>
                <w:szCs w:val="28"/>
              </w:rPr>
              <w:t xml:space="preserve">. </w:t>
            </w:r>
          </w:p>
          <w:p w:rsidR="00805675" w:rsidRPr="00612445" w:rsidP="000A64D5" w14:paraId="1F1F6D1A" w14:textId="7B635BBF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 w:rsidRPr="00612445">
              <w:rPr>
                <w:rFonts w:ascii="Calibri" w:hAnsi="Calibri"/>
                <w:sz w:val="24"/>
                <w:szCs w:val="24"/>
              </w:rPr>
              <w:t xml:space="preserve">Governing the project life cycle for service offered, </w:t>
            </w:r>
            <w:r w:rsidRPr="00612445" w:rsidR="000A64D5">
              <w:rPr>
                <w:rFonts w:ascii="Calibri" w:hAnsi="Calibri"/>
                <w:sz w:val="24"/>
                <w:szCs w:val="24"/>
              </w:rPr>
              <w:t xml:space="preserve">fulfilling project scope and project requirements and projects for Beeline and Non-Beeline vendors. </w:t>
            </w:r>
          </w:p>
          <w:p w:rsidR="009D0DCC" w:rsidP="00657CF2" w14:paraId="17E367CE" w14:textId="7C01726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 w:rsidRPr="00301C68">
              <w:rPr>
                <w:rFonts w:ascii="Calibri" w:hAnsi="Calibri"/>
                <w:b/>
                <w:bCs/>
                <w:sz w:val="24"/>
                <w:szCs w:val="24"/>
              </w:rPr>
              <w:t>Maintaining dashboards</w:t>
            </w:r>
            <w:r w:rsidRPr="004F7BD2">
              <w:rPr>
                <w:rFonts w:ascii="Calibri" w:hAnsi="Calibri"/>
                <w:sz w:val="24"/>
                <w:szCs w:val="24"/>
              </w:rPr>
              <w:t xml:space="preserve"> fir performance reviews</w:t>
            </w:r>
            <w:r w:rsidR="00DF4105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743B5F">
              <w:rPr>
                <w:rFonts w:ascii="Calibri" w:hAnsi="Calibri"/>
                <w:sz w:val="24"/>
                <w:szCs w:val="24"/>
              </w:rPr>
              <w:t>analyze</w:t>
            </w:r>
            <w:r w:rsidR="00DF4105">
              <w:rPr>
                <w:rFonts w:ascii="Calibri" w:hAnsi="Calibri"/>
                <w:sz w:val="24"/>
                <w:szCs w:val="24"/>
              </w:rPr>
              <w:t xml:space="preserve"> metrics for </w:t>
            </w:r>
            <w:r w:rsidR="00FB5087">
              <w:rPr>
                <w:rFonts w:ascii="Calibri" w:hAnsi="Calibri"/>
                <w:sz w:val="24"/>
                <w:szCs w:val="24"/>
              </w:rPr>
              <w:t>goals and objectives completion</w:t>
            </w:r>
            <w:r w:rsidR="0053310D">
              <w:rPr>
                <w:rFonts w:ascii="Calibri" w:hAnsi="Calibri"/>
                <w:sz w:val="24"/>
                <w:szCs w:val="24"/>
              </w:rPr>
              <w:t xml:space="preserve">, creating </w:t>
            </w:r>
            <w:r w:rsidR="00743B5F">
              <w:rPr>
                <w:rFonts w:ascii="Calibri" w:hAnsi="Calibri"/>
                <w:sz w:val="24"/>
                <w:szCs w:val="24"/>
              </w:rPr>
              <w:t>visualizations</w:t>
            </w:r>
            <w:r w:rsidR="0053310D">
              <w:rPr>
                <w:rFonts w:ascii="Calibri" w:hAnsi="Calibri"/>
                <w:sz w:val="24"/>
                <w:szCs w:val="24"/>
              </w:rPr>
              <w:t xml:space="preserve"> from servers, excel workbooks, sql, etc. </w:t>
            </w:r>
          </w:p>
          <w:p w:rsidR="00243575" w:rsidRPr="004F7BD2" w:rsidP="00657CF2" w14:paraId="56A1EA35" w14:textId="1C9486F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Handling business metrics discussions</w:t>
            </w:r>
            <w:r w:rsidR="00DF454B">
              <w:rPr>
                <w:rFonts w:ascii="Calibri" w:hAnsi="Calibri"/>
                <w:sz w:val="24"/>
                <w:szCs w:val="24"/>
              </w:rPr>
              <w:t>, testing team discussions for UAT</w:t>
            </w:r>
          </w:p>
          <w:p w:rsidR="003D0D9E" w:rsidRPr="009D0DCC" w:rsidP="009D0DCC" w14:paraId="68F1C032" w14:textId="39C84153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 w:rsidRPr="006E6B28">
              <w:rPr>
                <w:rFonts w:ascii="Calibri" w:hAnsi="Calibri"/>
                <w:b/>
                <w:bCs/>
                <w:sz w:val="26"/>
                <w:szCs w:val="26"/>
              </w:rPr>
              <w:t>Agile methodologies</w:t>
            </w:r>
            <w:r w:rsidRPr="006E6B28" w:rsidR="004F7BD2">
              <w:rPr>
                <w:rFonts w:ascii="Calibri" w:hAnsi="Calibri"/>
                <w:b/>
                <w:bCs/>
                <w:sz w:val="26"/>
                <w:szCs w:val="26"/>
              </w:rPr>
              <w:t xml:space="preserve"> </w:t>
            </w:r>
            <w:r w:rsidRPr="004F7BD2">
              <w:rPr>
                <w:rFonts w:ascii="Calibri" w:hAnsi="Calibri"/>
                <w:sz w:val="24"/>
                <w:szCs w:val="24"/>
              </w:rPr>
              <w:t>:</w:t>
            </w:r>
            <w:r w:rsidR="00C921A1">
              <w:rPr>
                <w:rFonts w:ascii="Calibri" w:hAnsi="Calibri"/>
                <w:sz w:val="24"/>
                <w:szCs w:val="24"/>
              </w:rPr>
              <w:t xml:space="preserve"> </w:t>
            </w:r>
            <w:r w:rsidR="008328AC">
              <w:rPr>
                <w:rFonts w:ascii="Calibri" w:hAnsi="Calibri"/>
                <w:sz w:val="24"/>
                <w:szCs w:val="24"/>
              </w:rPr>
              <w:t xml:space="preserve">Sprint </w:t>
            </w:r>
            <w:r w:rsidR="00E125CC">
              <w:rPr>
                <w:rFonts w:ascii="Calibri" w:hAnsi="Calibri"/>
                <w:sz w:val="24"/>
                <w:szCs w:val="24"/>
              </w:rPr>
              <w:t xml:space="preserve">to sprint </w:t>
            </w:r>
            <w:r w:rsidR="00AD29BC">
              <w:rPr>
                <w:rFonts w:ascii="Calibri" w:hAnsi="Calibri"/>
                <w:sz w:val="24"/>
                <w:szCs w:val="24"/>
              </w:rPr>
              <w:t>management</w:t>
            </w:r>
            <w:r w:rsidR="00E125CC">
              <w:rPr>
                <w:rFonts w:ascii="Calibri" w:hAnsi="Calibri"/>
                <w:sz w:val="24"/>
                <w:szCs w:val="24"/>
              </w:rPr>
              <w:t xml:space="preserve"> activities, handling team to </w:t>
            </w:r>
            <w:r w:rsidR="00AD29BC">
              <w:rPr>
                <w:rFonts w:ascii="Calibri" w:hAnsi="Calibri"/>
                <w:sz w:val="24"/>
                <w:szCs w:val="24"/>
              </w:rPr>
              <w:t xml:space="preserve">work on assigned tasks </w:t>
            </w:r>
            <w:r w:rsidRPr="004F7BD2">
              <w:rPr>
                <w:rFonts w:ascii="Calibri" w:hAnsi="Calibri"/>
                <w:sz w:val="24"/>
                <w:szCs w:val="24"/>
              </w:rPr>
              <w:t>Rewarded for successful project management activiti</w:t>
            </w:r>
            <w:r w:rsidRPr="009D0DCC">
              <w:rPr>
                <w:rFonts w:ascii="Calibri" w:hAnsi="Calibri"/>
                <w:sz w:val="24"/>
                <w:szCs w:val="24"/>
              </w:rPr>
              <w:t xml:space="preserve">es </w:t>
            </w:r>
            <w:r w:rsidRPr="009D0DCC">
              <w:rPr>
                <w:rFonts w:ascii="Calibri" w:hAnsi="Calibri"/>
                <w:sz w:val="24"/>
                <w:szCs w:val="24"/>
              </w:rPr>
              <w:t>completion</w:t>
            </w:r>
            <w:r w:rsidR="00C23833">
              <w:rPr>
                <w:rFonts w:ascii="Calibri" w:hAnsi="Calibri"/>
                <w:sz w:val="24"/>
                <w:szCs w:val="24"/>
              </w:rPr>
              <w:t>, worked on</w:t>
            </w:r>
            <w:r w:rsidR="00743B5F">
              <w:rPr>
                <w:rFonts w:ascii="Calibri" w:hAnsi="Calibri"/>
                <w:sz w:val="24"/>
                <w:szCs w:val="24"/>
              </w:rPr>
              <w:t xml:space="preserve"> entire 7</w:t>
            </w:r>
            <w:r w:rsidR="00C23833">
              <w:rPr>
                <w:rFonts w:ascii="Calibri" w:hAnsi="Calibri"/>
                <w:sz w:val="24"/>
                <w:szCs w:val="24"/>
              </w:rPr>
              <w:t xml:space="preserve"> SDLC phases of several intra and inter projects</w:t>
            </w:r>
          </w:p>
          <w:p w:rsidR="00805675" w:rsidRPr="007945E5" w:rsidP="00657CF2" w14:paraId="5ED5A66B" w14:textId="0F002254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  <w:lang w:val="en-IN"/>
              </w:rPr>
            </w:pPr>
            <w:r w:rsidRPr="00612445">
              <w:rPr>
                <w:rFonts w:ascii="Calibri" w:hAnsi="Calibri"/>
                <w:sz w:val="24"/>
                <w:szCs w:val="24"/>
              </w:rPr>
              <w:t xml:space="preserve">Working on </w:t>
            </w:r>
            <w:r w:rsidRPr="00612445" w:rsidR="00873B0D">
              <w:rPr>
                <w:rFonts w:ascii="Calibri" w:hAnsi="Calibri"/>
                <w:sz w:val="24"/>
                <w:szCs w:val="24"/>
              </w:rPr>
              <w:t>several grids for KPI/CPI</w:t>
            </w:r>
            <w:r w:rsidRPr="00612445" w:rsidR="00C164FD">
              <w:rPr>
                <w:rFonts w:ascii="Calibri" w:hAnsi="Calibri"/>
                <w:sz w:val="24"/>
                <w:szCs w:val="24"/>
              </w:rPr>
              <w:t xml:space="preserve"> measurements, </w:t>
            </w:r>
          </w:p>
          <w:p w:rsidR="007945E5" w:rsidRPr="009403CB" w:rsidP="00657CF2" w14:paraId="5BB8AF8A" w14:textId="21F1EAD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  <w:lang w:val="en-IN"/>
              </w:rPr>
            </w:pPr>
            <w:r w:rsidRPr="00301C68">
              <w:rPr>
                <w:rFonts w:ascii="Calibri" w:hAnsi="Calibri"/>
                <w:b/>
                <w:bCs/>
                <w:sz w:val="26"/>
                <w:szCs w:val="26"/>
              </w:rPr>
              <w:t>Vendor management</w:t>
            </w:r>
            <w:r>
              <w:rPr>
                <w:rFonts w:ascii="Calibri" w:hAnsi="Calibri"/>
                <w:sz w:val="24"/>
                <w:szCs w:val="24"/>
              </w:rPr>
              <w:t>- Vendor onboarding, third-party risk management, data analysis for vendor risk key factors</w:t>
            </w:r>
            <w:r w:rsidR="00E23B8D">
              <w:rPr>
                <w:rFonts w:ascii="Calibri" w:hAnsi="Calibri"/>
                <w:sz w:val="24"/>
                <w:szCs w:val="24"/>
              </w:rPr>
              <w:t>, creating questionnaires for vendors</w:t>
            </w:r>
            <w:r w:rsidR="007C4F93">
              <w:rPr>
                <w:rFonts w:ascii="Calibri" w:hAnsi="Calibri"/>
                <w:sz w:val="24"/>
                <w:szCs w:val="24"/>
              </w:rPr>
              <w:t xml:space="preserve">. Keeping activity to activity monitoring of entire third party risk </w:t>
            </w:r>
            <w:r w:rsidR="00AA53F3">
              <w:rPr>
                <w:rFonts w:ascii="Calibri" w:hAnsi="Calibri"/>
                <w:sz w:val="24"/>
                <w:szCs w:val="24"/>
              </w:rPr>
              <w:t>management life cycle</w:t>
            </w:r>
          </w:p>
          <w:p w:rsidR="009403CB" w:rsidRPr="00612445" w:rsidP="00657CF2" w14:paraId="553EE571" w14:textId="7F740E63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  <w:lang w:val="en-IN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 xml:space="preserve">Procurement- RFP, MSA, risk management, cost and fixed benefit, </w:t>
            </w:r>
            <w:r w:rsidR="00BB12F5">
              <w:rPr>
                <w:rFonts w:ascii="Calibri" w:hAnsi="Calibri"/>
                <w:b/>
                <w:bCs/>
                <w:sz w:val="26"/>
                <w:szCs w:val="26"/>
              </w:rPr>
              <w:t>questionnaire, RACI</w:t>
            </w:r>
          </w:p>
          <w:p w:rsidR="003D0D9E" w:rsidRPr="00612445" w:rsidP="0080625D" w14:paraId="1D6732C1" w14:textId="77777777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4"/>
                <w:szCs w:val="24"/>
              </w:rPr>
            </w:pPr>
            <w:r w:rsidRPr="00612445">
              <w:rPr>
                <w:rFonts w:ascii="Calibri" w:hAnsi="Calibri"/>
                <w:sz w:val="24"/>
                <w:szCs w:val="24"/>
              </w:rPr>
              <w:t>Employee of the month thrice within a year</w:t>
            </w:r>
          </w:p>
          <w:p w:rsidR="003D0D9E" w:rsidRPr="00612445" w:rsidP="0080625D" w14:paraId="1B12E1DE" w14:textId="77777777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4"/>
                <w:szCs w:val="24"/>
              </w:rPr>
            </w:pPr>
            <w:r w:rsidRPr="00612445">
              <w:rPr>
                <w:rFonts w:ascii="Calibri" w:hAnsi="Calibri"/>
                <w:sz w:val="24"/>
                <w:szCs w:val="24"/>
              </w:rPr>
              <w:t>Recognized with GALA award from State-site</w:t>
            </w:r>
          </w:p>
          <w:p w:rsidR="003D0D9E" w:rsidRPr="00612445" w:rsidP="000357AA" w14:paraId="3E6FCDA0" w14:textId="77777777">
            <w:pPr>
              <w:rPr>
                <w:rFonts w:ascii="Calibri" w:hAnsi="Calibri"/>
                <w:sz w:val="24"/>
                <w:szCs w:val="24"/>
              </w:rPr>
            </w:pPr>
            <w:r w:rsidRPr="00612445">
              <w:rPr>
                <w:rFonts w:ascii="Calibri" w:hAnsi="Calibri"/>
                <w:sz w:val="24"/>
                <w:szCs w:val="24"/>
              </w:rPr>
              <w:t>Skilled for versatile tools such as:</w:t>
            </w:r>
          </w:p>
          <w:p w:rsidR="003D0D9E" w:rsidRPr="00612445" w:rsidP="000357AA" w14:paraId="62305401" w14:textId="77777777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612445">
              <w:rPr>
                <w:rFonts w:ascii="Calibri" w:hAnsi="Calibri"/>
                <w:sz w:val="24"/>
                <w:szCs w:val="24"/>
              </w:rPr>
              <w:t>Clarity PPM</w:t>
            </w:r>
          </w:p>
          <w:p w:rsidR="003D0D9E" w:rsidRPr="00B142EB" w:rsidP="000357AA" w14:paraId="7313A53E" w14:textId="1A4FD4FF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B142EB">
              <w:rPr>
                <w:rFonts w:ascii="Calibri" w:hAnsi="Calibri"/>
                <w:sz w:val="24"/>
                <w:szCs w:val="24"/>
              </w:rPr>
              <w:t>Apptio</w:t>
            </w:r>
            <w:r w:rsidRPr="00B142EB" w:rsidR="00303F28">
              <w:rPr>
                <w:rFonts w:ascii="Calibri" w:hAnsi="Calibri"/>
                <w:sz w:val="24"/>
                <w:szCs w:val="24"/>
              </w:rPr>
              <w:t xml:space="preserve"> Forecasting and budgeting</w:t>
            </w:r>
          </w:p>
          <w:p w:rsidR="003D0D9E" w:rsidRPr="00B142EB" w:rsidP="000357AA" w14:paraId="53B73787" w14:textId="77777777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B142EB">
              <w:rPr>
                <w:rFonts w:ascii="Calibri" w:hAnsi="Calibri"/>
                <w:sz w:val="24"/>
                <w:szCs w:val="24"/>
              </w:rPr>
              <w:t>IBM Cognos reporting</w:t>
            </w:r>
          </w:p>
          <w:p w:rsidR="003D0D9E" w:rsidRPr="00B142EB" w:rsidP="000357AA" w14:paraId="36DA278F" w14:textId="77777777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B142EB">
              <w:rPr>
                <w:rFonts w:ascii="Calibri" w:hAnsi="Calibri"/>
                <w:sz w:val="24"/>
                <w:szCs w:val="24"/>
              </w:rPr>
              <w:t>Ariba Spend management</w:t>
            </w:r>
          </w:p>
          <w:p w:rsidR="003D0D9E" w:rsidRPr="00B142EB" w:rsidP="000357AA" w14:paraId="6A2C79E7" w14:textId="77777777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B142EB">
              <w:rPr>
                <w:rFonts w:ascii="Calibri" w:hAnsi="Calibri"/>
                <w:sz w:val="24"/>
                <w:szCs w:val="24"/>
              </w:rPr>
              <w:t>Power BI dashboards</w:t>
            </w:r>
          </w:p>
          <w:p w:rsidR="003D0D9E" w:rsidRPr="00B142EB" w:rsidP="000357AA" w14:paraId="474D94C5" w14:textId="77777777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B142EB">
              <w:rPr>
                <w:rFonts w:ascii="Calibri" w:hAnsi="Calibri"/>
                <w:sz w:val="24"/>
                <w:szCs w:val="24"/>
              </w:rPr>
              <w:t>Accrual management</w:t>
            </w:r>
          </w:p>
          <w:p w:rsidR="003D0D9E" w:rsidRPr="00B142EB" w:rsidP="000357AA" w14:paraId="06511B18" w14:textId="77777777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B142EB">
              <w:rPr>
                <w:rFonts w:ascii="Calibri" w:hAnsi="Calibri"/>
                <w:sz w:val="24"/>
                <w:szCs w:val="24"/>
              </w:rPr>
              <w:t>Rebill</w:t>
            </w:r>
            <w:r w:rsidRPr="00B142EB">
              <w:rPr>
                <w:rFonts w:ascii="Calibri" w:hAnsi="Calibri"/>
                <w:sz w:val="24"/>
                <w:szCs w:val="24"/>
              </w:rPr>
              <w:t xml:space="preserve"> requests</w:t>
            </w:r>
          </w:p>
          <w:p w:rsidR="005C0099" w:rsidP="00036450" w14:paraId="130EC7C1" w14:textId="033E865E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B142EB">
              <w:rPr>
                <w:rFonts w:ascii="Calibri" w:hAnsi="Calibri"/>
                <w:sz w:val="24"/>
                <w:szCs w:val="24"/>
              </w:rPr>
              <w:t xml:space="preserve">Power point </w:t>
            </w:r>
          </w:p>
          <w:p w:rsidR="003323CB" w:rsidRPr="003323CB" w:rsidP="003323CB" w14:paraId="1CE344FE" w14:textId="77777777">
            <w:pPr>
              <w:ind w:left="360"/>
              <w:rPr>
                <w:rFonts w:ascii="Calibri" w:hAnsi="Calibri"/>
                <w:sz w:val="24"/>
                <w:szCs w:val="24"/>
              </w:rPr>
            </w:pPr>
          </w:p>
          <w:p w:rsidR="003D0D9E" w:rsidRPr="00612445" w:rsidP="00B359E4" w14:paraId="54BD37AA" w14:textId="77777777">
            <w:pPr>
              <w:pStyle w:val="Heading4"/>
              <w:rPr>
                <w:rFonts w:ascii="Calibri" w:hAnsi="Calibri"/>
                <w:bCs/>
                <w:sz w:val="24"/>
                <w:szCs w:val="24"/>
              </w:rPr>
            </w:pPr>
            <w:r w:rsidRPr="00612445">
              <w:rPr>
                <w:rFonts w:ascii="Calibri" w:hAnsi="Calibri"/>
                <w:sz w:val="24"/>
                <w:szCs w:val="24"/>
              </w:rPr>
              <w:t>Teleperformance Global [PMO Analyst]</w:t>
            </w:r>
          </w:p>
          <w:p w:rsidR="003D0D9E" w:rsidRPr="00612445" w:rsidP="00B359E4" w14:paraId="7A0D6645" w14:textId="77777777">
            <w:pPr>
              <w:pStyle w:val="Date"/>
              <w:rPr>
                <w:rFonts w:ascii="Calibri" w:hAnsi="Calibri"/>
                <w:sz w:val="24"/>
                <w:szCs w:val="24"/>
              </w:rPr>
            </w:pPr>
            <w:r w:rsidRPr="00612445">
              <w:rPr>
                <w:rFonts w:ascii="Calibri" w:hAnsi="Calibri"/>
                <w:sz w:val="24"/>
                <w:szCs w:val="24"/>
              </w:rPr>
              <w:t>July 2020– Sept. 2021</w:t>
            </w:r>
          </w:p>
          <w:p w:rsidR="003D0D9E" w:rsidRPr="00612445" w:rsidP="000357AA" w14:paraId="6F196C62" w14:textId="77777777">
            <w:pPr>
              <w:rPr>
                <w:rFonts w:ascii="Calibri" w:hAnsi="Calibri"/>
                <w:sz w:val="24"/>
                <w:szCs w:val="24"/>
              </w:rPr>
            </w:pPr>
            <w:r w:rsidRPr="00612445">
              <w:rPr>
                <w:rFonts w:ascii="Calibri" w:hAnsi="Calibri"/>
                <w:sz w:val="24"/>
                <w:szCs w:val="24"/>
              </w:rPr>
              <w:t xml:space="preserve">Worked on acquiring skills for successful task management activities for a project, interacted directly with vendors on fulfillment of project requirements, financial reporting (YTD, MTD). </w:t>
            </w:r>
          </w:p>
          <w:p w:rsidR="003D0D9E" w:rsidRPr="00612445" w:rsidP="000357AA" w14:paraId="3D5FED9A" w14:textId="77777777">
            <w:pPr>
              <w:rPr>
                <w:rFonts w:ascii="Calibri" w:hAnsi="Calibri"/>
                <w:sz w:val="24"/>
                <w:szCs w:val="24"/>
              </w:rPr>
            </w:pPr>
          </w:p>
          <w:p w:rsidR="003D0D9E" w:rsidRPr="00612445" w:rsidP="00B359E4" w14:paraId="242B0C7B" w14:textId="77777777">
            <w:pPr>
              <w:pStyle w:val="Heading4"/>
              <w:rPr>
                <w:rFonts w:ascii="Calibri" w:hAnsi="Calibri"/>
                <w:bCs/>
                <w:sz w:val="28"/>
                <w:szCs w:val="28"/>
              </w:rPr>
            </w:pPr>
            <w:r w:rsidRPr="00612445">
              <w:rPr>
                <w:rFonts w:ascii="Calibri" w:hAnsi="Calibri"/>
                <w:sz w:val="28"/>
                <w:szCs w:val="28"/>
              </w:rPr>
              <w:t>ACS Consultants [HR Recruiter]</w:t>
            </w:r>
          </w:p>
          <w:p w:rsidR="003D0D9E" w:rsidRPr="00612445" w:rsidP="00B359E4" w14:paraId="228A94DD" w14:textId="77777777">
            <w:pPr>
              <w:pStyle w:val="Date"/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sz w:val="28"/>
                <w:szCs w:val="28"/>
              </w:rPr>
              <w:t>August 2019– March 2020</w:t>
            </w:r>
          </w:p>
          <w:p w:rsidR="003D0D9E" w:rsidRPr="00612445" w:rsidP="004D3011" w14:paraId="397DB562" w14:textId="77777777">
            <w:pPr>
              <w:rPr>
                <w:rFonts w:ascii="Calibri" w:hAnsi="Calibri"/>
                <w:sz w:val="28"/>
                <w:szCs w:val="28"/>
              </w:rPr>
            </w:pPr>
            <w:r w:rsidRPr="00612445">
              <w:rPr>
                <w:rFonts w:ascii="Calibri" w:hAnsi="Calibri"/>
                <w:sz w:val="28"/>
                <w:szCs w:val="28"/>
              </w:rPr>
              <w:t xml:space="preserve">Hiring for big four firms, employee profile shortlisting and arranging interview. </w:t>
            </w:r>
          </w:p>
          <w:p w:rsidR="003D0D9E" w:rsidRPr="00612445" w:rsidP="00036450" w14:paraId="26A434F0" w14:textId="77777777">
            <w:pPr>
              <w:rPr>
                <w:rFonts w:ascii="Calibri" w:hAnsi="Calibri"/>
                <w:sz w:val="28"/>
                <w:szCs w:val="28"/>
              </w:rPr>
            </w:pPr>
          </w:p>
          <w:sdt>
            <w:sdtPr>
              <w:rPr>
                <w:rFonts w:ascii="Calibri" w:hAnsi="Calibri"/>
                <w:sz w:val="28"/>
                <w:szCs w:val="28"/>
              </w:rPr>
              <w:id w:val="1669594239"/>
              <w:placeholder>
                <w:docPart w:val="8A9CDF4FF5C94F49A6059DCD5D4B2415"/>
              </w:placeholder>
              <w:showingPlcHdr/>
              <w:richText/>
              <w:temporary/>
              <w15:appearance w15:val="hidden"/>
            </w:sdtPr>
            <w:sdtContent>
              <w:p w:rsidR="003D0D9E" w:rsidRPr="00612445" w:rsidP="00036450" w14:paraId="048FA7D8" w14:textId="77777777">
                <w:pPr>
                  <w:pStyle w:val="Heading2"/>
                  <w:rPr>
                    <w:rFonts w:ascii="Calibri" w:hAnsi="Calibri"/>
                    <w:sz w:val="28"/>
                    <w:szCs w:val="28"/>
                  </w:rPr>
                </w:pPr>
                <w:r w:rsidRPr="00612445">
                  <w:rPr>
                    <w:rStyle w:val="Heading2Char"/>
                    <w:rFonts w:ascii="Calibri" w:hAnsi="Calibri"/>
                    <w:b/>
                    <w:bCs/>
                    <w:caps/>
                    <w:sz w:val="28"/>
                    <w:szCs w:val="28"/>
                  </w:rPr>
                  <w:t>SKILLS</w:t>
                </w:r>
              </w:p>
            </w:sdtContent>
          </w:sdt>
          <w:p w:rsidR="003D0D9E" w:rsidRPr="00612445" w:rsidP="001B2ABD" w14:paraId="34803AB8" w14:textId="5212A6D8">
            <w:pPr>
              <w:pStyle w:val="Subtitle"/>
              <w:rPr>
                <w:rFonts w:ascii="Calibri" w:hAnsi="Calibri"/>
                <w:sz w:val="28"/>
              </w:rPr>
            </w:pPr>
          </w:p>
        </w:tc>
      </w:tr>
      <w:tr w14:paraId="1BD451C2" w14:textId="77777777" w:rsidTr="00387503">
        <w:tblPrEx>
          <w:tblW w:w="10790" w:type="dxa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3600" w:type="dxa"/>
          </w:tcPr>
          <w:p w:rsidR="003D0D9E" w:rsidRPr="00612445" w:rsidP="004D3011" w14:paraId="262F9F14" w14:textId="27D725A1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20" w:type="dxa"/>
          </w:tcPr>
          <w:p w:rsidR="003D0D9E" w:rsidRPr="00612445" w:rsidP="000C45FF" w14:paraId="0BF68388" w14:textId="77777777">
            <w:pPr>
              <w:tabs>
                <w:tab w:val="left" w:pos="990"/>
              </w:tabs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470" w:type="dxa"/>
          </w:tcPr>
          <w:p w:rsidR="003D0D9E" w:rsidRPr="00612445" w:rsidP="006F796A" w14:paraId="025BEE5F" w14:textId="4E8D34B7">
            <w:pPr>
              <w:rPr>
                <w:rFonts w:ascii="Calibri" w:hAnsi="Calibri"/>
                <w:color w:val="FFFFFF" w:themeColor="background1"/>
                <w:sz w:val="28"/>
                <w:szCs w:val="28"/>
              </w:rPr>
            </w:pPr>
            <w:r w:rsidRPr="00612445">
              <w:rPr>
                <w:rFonts w:ascii="Calibri" w:hAnsi="Calibri"/>
                <w:noProof/>
                <w:sz w:val="28"/>
                <w:szCs w:val="28"/>
              </w:rPr>
              <w:drawing>
                <wp:inline distT="0" distB="0" distL="0" distR="0">
                  <wp:extent cx="4231005" cy="154241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023209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1005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FDD" w:rsidRPr="00596FFB" w:rsidP="006F796A" w14:paraId="3B514F81" w14:textId="78AB546A">
      <w:pPr>
        <w:tabs>
          <w:tab w:val="left" w:pos="990"/>
        </w:tabs>
        <w:ind w:left="4230"/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06A15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C45FF" w14:paraId="78ED6AB9" w14:textId="7777777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xmlns:a="http://schemas.openxmlformats.org/drawingml/2006/main"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44AF2"/>
    <w:multiLevelType w:val="hybridMultilevel"/>
    <w:tmpl w:val="B16C08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44579"/>
    <w:multiLevelType w:val="hybridMultilevel"/>
    <w:tmpl w:val="D75205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61000"/>
    <w:multiLevelType w:val="hybridMultilevel"/>
    <w:tmpl w:val="F8E653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66D80"/>
    <w:multiLevelType w:val="hybridMultilevel"/>
    <w:tmpl w:val="0CBCFDC4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604DC"/>
    <w:multiLevelType w:val="hybridMultilevel"/>
    <w:tmpl w:val="51243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removePersonalInformation/>
  <w:removeDateAndTime/>
  <w:proofState w:spelling="clean"/>
  <w:attachedTemplate r:id="rId1"/>
  <w:stylePaneFormatFilter w:val="5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1"/>
  <w:stylePaneSortMethod w:val="nam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E0"/>
    <w:rsid w:val="000357AA"/>
    <w:rsid w:val="00036450"/>
    <w:rsid w:val="00094499"/>
    <w:rsid w:val="000A64D5"/>
    <w:rsid w:val="000B58CA"/>
    <w:rsid w:val="000C45FF"/>
    <w:rsid w:val="000E2A87"/>
    <w:rsid w:val="000E2BB5"/>
    <w:rsid w:val="000E3FD1"/>
    <w:rsid w:val="000E6CAB"/>
    <w:rsid w:val="000F42A1"/>
    <w:rsid w:val="000F7DF2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07B7B"/>
    <w:rsid w:val="002121B7"/>
    <w:rsid w:val="002400EB"/>
    <w:rsid w:val="0024072B"/>
    <w:rsid w:val="00243575"/>
    <w:rsid w:val="00256CF7"/>
    <w:rsid w:val="00260B01"/>
    <w:rsid w:val="00281FD5"/>
    <w:rsid w:val="002A54BF"/>
    <w:rsid w:val="002B6EC0"/>
    <w:rsid w:val="002D17F4"/>
    <w:rsid w:val="00301C68"/>
    <w:rsid w:val="00303F28"/>
    <w:rsid w:val="0030481B"/>
    <w:rsid w:val="003156FC"/>
    <w:rsid w:val="00316344"/>
    <w:rsid w:val="003254B5"/>
    <w:rsid w:val="003323CB"/>
    <w:rsid w:val="00340B0E"/>
    <w:rsid w:val="0037121F"/>
    <w:rsid w:val="003910D8"/>
    <w:rsid w:val="003A6B7D"/>
    <w:rsid w:val="003B06CA"/>
    <w:rsid w:val="003D0D9E"/>
    <w:rsid w:val="003D5F2F"/>
    <w:rsid w:val="004071FC"/>
    <w:rsid w:val="00441B95"/>
    <w:rsid w:val="00445947"/>
    <w:rsid w:val="004813B3"/>
    <w:rsid w:val="0048452F"/>
    <w:rsid w:val="00492446"/>
    <w:rsid w:val="00496591"/>
    <w:rsid w:val="004C63E4"/>
    <w:rsid w:val="004D3011"/>
    <w:rsid w:val="004F7BD2"/>
    <w:rsid w:val="005051DC"/>
    <w:rsid w:val="00516743"/>
    <w:rsid w:val="005262AC"/>
    <w:rsid w:val="0053310D"/>
    <w:rsid w:val="005506C3"/>
    <w:rsid w:val="00553B2E"/>
    <w:rsid w:val="00585DEB"/>
    <w:rsid w:val="00596FFB"/>
    <w:rsid w:val="005A6137"/>
    <w:rsid w:val="005C0099"/>
    <w:rsid w:val="005E39D5"/>
    <w:rsid w:val="005F1839"/>
    <w:rsid w:val="005F646F"/>
    <w:rsid w:val="00600670"/>
    <w:rsid w:val="00612445"/>
    <w:rsid w:val="0062123A"/>
    <w:rsid w:val="00621DD8"/>
    <w:rsid w:val="00623A0F"/>
    <w:rsid w:val="00646E75"/>
    <w:rsid w:val="00656491"/>
    <w:rsid w:val="00657CF2"/>
    <w:rsid w:val="006771D0"/>
    <w:rsid w:val="00691DFC"/>
    <w:rsid w:val="006B0F4C"/>
    <w:rsid w:val="006E6B28"/>
    <w:rsid w:val="006F796A"/>
    <w:rsid w:val="00715FCB"/>
    <w:rsid w:val="00743101"/>
    <w:rsid w:val="00743B5F"/>
    <w:rsid w:val="00764C9F"/>
    <w:rsid w:val="007775E1"/>
    <w:rsid w:val="007867A0"/>
    <w:rsid w:val="007927F5"/>
    <w:rsid w:val="007945E5"/>
    <w:rsid w:val="007C4F93"/>
    <w:rsid w:val="007D44AC"/>
    <w:rsid w:val="0080107B"/>
    <w:rsid w:val="00802CA0"/>
    <w:rsid w:val="00805675"/>
    <w:rsid w:val="0080625D"/>
    <w:rsid w:val="00825003"/>
    <w:rsid w:val="008328AC"/>
    <w:rsid w:val="0087047F"/>
    <w:rsid w:val="008718C1"/>
    <w:rsid w:val="00873B0D"/>
    <w:rsid w:val="008C1055"/>
    <w:rsid w:val="008C35FA"/>
    <w:rsid w:val="00906A15"/>
    <w:rsid w:val="009260CD"/>
    <w:rsid w:val="009403CB"/>
    <w:rsid w:val="00940A66"/>
    <w:rsid w:val="00952C25"/>
    <w:rsid w:val="0096652E"/>
    <w:rsid w:val="00967C10"/>
    <w:rsid w:val="009D0DCC"/>
    <w:rsid w:val="00A11A01"/>
    <w:rsid w:val="00A2118D"/>
    <w:rsid w:val="00A43B9B"/>
    <w:rsid w:val="00AA53F3"/>
    <w:rsid w:val="00AD0A50"/>
    <w:rsid w:val="00AD29BC"/>
    <w:rsid w:val="00AD76E2"/>
    <w:rsid w:val="00AF5928"/>
    <w:rsid w:val="00B142EB"/>
    <w:rsid w:val="00B20152"/>
    <w:rsid w:val="00B23994"/>
    <w:rsid w:val="00B32422"/>
    <w:rsid w:val="00B359E4"/>
    <w:rsid w:val="00B43E2C"/>
    <w:rsid w:val="00B51754"/>
    <w:rsid w:val="00B57D98"/>
    <w:rsid w:val="00B70850"/>
    <w:rsid w:val="00B73C5B"/>
    <w:rsid w:val="00B850C8"/>
    <w:rsid w:val="00B928B7"/>
    <w:rsid w:val="00BA4A88"/>
    <w:rsid w:val="00BA5AB9"/>
    <w:rsid w:val="00BB12F5"/>
    <w:rsid w:val="00C066B6"/>
    <w:rsid w:val="00C075BB"/>
    <w:rsid w:val="00C164FD"/>
    <w:rsid w:val="00C23833"/>
    <w:rsid w:val="00C34CBC"/>
    <w:rsid w:val="00C37BA1"/>
    <w:rsid w:val="00C4674C"/>
    <w:rsid w:val="00C506CF"/>
    <w:rsid w:val="00C72BED"/>
    <w:rsid w:val="00C921A1"/>
    <w:rsid w:val="00C9578B"/>
    <w:rsid w:val="00CA0E4B"/>
    <w:rsid w:val="00CB0055"/>
    <w:rsid w:val="00D1536E"/>
    <w:rsid w:val="00D201A4"/>
    <w:rsid w:val="00D2522B"/>
    <w:rsid w:val="00D422DE"/>
    <w:rsid w:val="00D5459D"/>
    <w:rsid w:val="00DA1F4D"/>
    <w:rsid w:val="00DD172A"/>
    <w:rsid w:val="00DD6041"/>
    <w:rsid w:val="00DF0B06"/>
    <w:rsid w:val="00DF4105"/>
    <w:rsid w:val="00DF454B"/>
    <w:rsid w:val="00E0692F"/>
    <w:rsid w:val="00E125CC"/>
    <w:rsid w:val="00E132CA"/>
    <w:rsid w:val="00E23B8D"/>
    <w:rsid w:val="00E25A26"/>
    <w:rsid w:val="00E301CB"/>
    <w:rsid w:val="00E4381A"/>
    <w:rsid w:val="00E55D74"/>
    <w:rsid w:val="00E61FDD"/>
    <w:rsid w:val="00E91B24"/>
    <w:rsid w:val="00EA32B1"/>
    <w:rsid w:val="00EB3278"/>
    <w:rsid w:val="00EB53AF"/>
    <w:rsid w:val="00EB6B8C"/>
    <w:rsid w:val="00EC679F"/>
    <w:rsid w:val="00F012D4"/>
    <w:rsid w:val="00F50F82"/>
    <w:rsid w:val="00F60274"/>
    <w:rsid w:val="00F612DD"/>
    <w:rsid w:val="00F77FB9"/>
    <w:rsid w:val="00F84988"/>
    <w:rsid w:val="00FA56E0"/>
    <w:rsid w:val="00FB068F"/>
    <w:rsid w:val="00FB2647"/>
    <w:rsid w:val="00FB5087"/>
    <w:rsid w:val="00FC0F7A"/>
    <w:rsid w:val="00FF113A"/>
  </w:rsids>
  <m:mathPr>
    <m:mathFont m:val="Cambria Math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80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04b8ae27e8c393599358acf1d539bdfd134f4b0419514c4847440321091b5b58120b120b11455c5c0c435601514841481f0f2b561358191b195115495d0c00584e4209430247460c590858184508105042445b0c0f054e4108120211474a411b02154e49405d58380c4f03434e130d170010414a411b0b15416a44564a141a245d4340010817021944515c0154580f1b525a4553524f0e5143160b160619465e4f446&amp;docType=docx" TargetMode="External" /><Relationship Id="rId6" Type="http://schemas.openxmlformats.org/officeDocument/2006/relationships/header" Target="header1.xml" /><Relationship Id="rId7" Type="http://schemas.openxmlformats.org/officeDocument/2006/relationships/glossaryDocument" Target="glossary/document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sv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singh722\AppData\Roaming\Microsoft\Templates\Bold%20modern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C4B36E3CCDC74EB4A32C380418449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E1EF6-D067-4444-A607-D6D33186576C}"/>
      </w:docPartPr>
      <w:docPartBody>
        <w:p w:rsidR="007D44AC" w:rsidP="00207B7B">
          <w:pPr>
            <w:pStyle w:val="C4B36E3CCDC74EB4A32C3804184496C9"/>
          </w:pPr>
          <w:r w:rsidRPr="00CB0055">
            <w:t>Contact</w:t>
          </w:r>
        </w:p>
      </w:docPartBody>
    </w:docPart>
    <w:docPart>
      <w:docPartPr>
        <w:name w:val="C4A2F7317BCB4B18BD1F02FCB283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AFA6B-D981-416A-BC8E-AB296CF640FB}"/>
      </w:docPartPr>
      <w:docPartBody>
        <w:p w:rsidR="007D44AC" w:rsidP="00207B7B">
          <w:pPr>
            <w:pStyle w:val="C4A2F7317BCB4B18BD1F02FCB283CCF1"/>
          </w:pPr>
          <w:r w:rsidRPr="004D3011">
            <w:t>PHONE:</w:t>
          </w:r>
        </w:p>
      </w:docPartBody>
    </w:docPart>
    <w:docPart>
      <w:docPartPr>
        <w:name w:val="8BD23B933F514FCAAE79326E7CA1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8AF8A-80A5-42B4-8901-B3C1B264DBBB}"/>
      </w:docPartPr>
      <w:docPartBody>
        <w:p w:rsidR="007D44AC" w:rsidP="00207B7B">
          <w:pPr>
            <w:pStyle w:val="8BD23B933F514FCAAE79326E7CA1CF4F"/>
          </w:pPr>
          <w:r w:rsidRPr="004D3011">
            <w:t>EMAIL:</w:t>
          </w:r>
        </w:p>
      </w:docPartBody>
    </w:docPart>
    <w:docPart>
      <w:docPartPr>
        <w:name w:val="696AB6A784A74A40B92F00DFEFA83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A82BF-8447-4BA2-A4C6-49F841FC4358}"/>
      </w:docPartPr>
      <w:docPartBody>
        <w:p w:rsidR="007D44AC" w:rsidP="00207B7B">
          <w:pPr>
            <w:pStyle w:val="696AB6A784A74A40B92F00DFEFA83F47"/>
          </w:pPr>
          <w:r w:rsidRPr="00036450">
            <w:t>EDUCATION</w:t>
          </w:r>
        </w:p>
      </w:docPartBody>
    </w:docPart>
    <w:docPart>
      <w:docPartPr>
        <w:name w:val="7A791B8281C64C4FBAED9F242AFC9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2D31D-E292-4C7C-A4D2-4231DB20710A}"/>
      </w:docPartPr>
      <w:docPartBody>
        <w:p w:rsidR="007D44AC" w:rsidP="00207B7B">
          <w:pPr>
            <w:pStyle w:val="7A791B8281C64C4FBAED9F242AFC939C"/>
          </w:pPr>
          <w:r w:rsidRPr="00036450">
            <w:t>WORK EXPERIENCE</w:t>
          </w:r>
        </w:p>
      </w:docPartBody>
    </w:docPart>
    <w:docPart>
      <w:docPartPr>
        <w:name w:val="8A9CDF4FF5C94F49A6059DCD5D4B2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7F240-D482-4DEB-BA14-E09047C59306}"/>
      </w:docPartPr>
      <w:docPartBody>
        <w:p w:rsidR="007D44AC" w:rsidP="00207B7B">
          <w:pPr>
            <w:pStyle w:val="8A9CDF4FF5C94F49A6059DCD5D4B2415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697513A17AE4488AD41D4D7F821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214B9-DACD-463E-ADB4-B633B12A7054}"/>
      </w:docPartPr>
      <w:docPartBody>
        <w:p w:rsidR="00F612DD" w:rsidP="007D44AC">
          <w:pPr>
            <w:pStyle w:val="6697513A17AE4488AD41D4D7F8214ABD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0D"/>
    <w:rsid w:val="000D77E6"/>
    <w:rsid w:val="001521D8"/>
    <w:rsid w:val="00207B7B"/>
    <w:rsid w:val="00316344"/>
    <w:rsid w:val="00453FF7"/>
    <w:rsid w:val="005009B6"/>
    <w:rsid w:val="005F646F"/>
    <w:rsid w:val="007D44AC"/>
    <w:rsid w:val="008C7266"/>
    <w:rsid w:val="00AE3E0A"/>
    <w:rsid w:val="00BA5AB9"/>
    <w:rsid w:val="00D5030D"/>
    <w:rsid w:val="00D73D36"/>
    <w:rsid w:val="00E17AC2"/>
    <w:rsid w:val="00F20666"/>
    <w:rsid w:val="00F612DD"/>
    <w:rsid w:val="00FF3ED6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07B7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97513A17AE4488AD41D4D7F8214ABD">
    <w:name w:val="6697513A17AE4488AD41D4D7F8214ABD"/>
    <w:rsid w:val="007D44AC"/>
  </w:style>
  <w:style w:type="paragraph" w:customStyle="1" w:styleId="C4B36E3CCDC74EB4A32C3804184496C9">
    <w:name w:val="C4B36E3CCDC74EB4A32C3804184496C9"/>
    <w:rsid w:val="00207B7B"/>
  </w:style>
  <w:style w:type="paragraph" w:customStyle="1" w:styleId="C4A2F7317BCB4B18BD1F02FCB283CCF1">
    <w:name w:val="C4A2F7317BCB4B18BD1F02FCB283CCF1"/>
    <w:rsid w:val="00207B7B"/>
  </w:style>
  <w:style w:type="paragraph" w:customStyle="1" w:styleId="8BD23B933F514FCAAE79326E7CA1CF4F">
    <w:name w:val="8BD23B933F514FCAAE79326E7CA1CF4F"/>
    <w:rsid w:val="00207B7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96AB6A784A74A40B92F00DFEFA83F47">
    <w:name w:val="696AB6A784A74A40B92F00DFEFA83F47"/>
    <w:rsid w:val="00207B7B"/>
  </w:style>
  <w:style w:type="paragraph" w:customStyle="1" w:styleId="7A791B8281C64C4FBAED9F242AFC939C">
    <w:name w:val="7A791B8281C64C4FBAED9F242AFC939C"/>
    <w:rsid w:val="00207B7B"/>
  </w:style>
  <w:style w:type="paragraph" w:customStyle="1" w:styleId="8A9CDF4FF5C94F49A6059DCD5D4B2415">
    <w:name w:val="8A9CDF4FF5C94F49A6059DCD5D4B2415"/>
    <w:rsid w:val="00207B7B"/>
  </w:style>
  <w:style w:type="character" w:customStyle="1" w:styleId="Heading2Char">
    <w:name w:val="Heading 2 Char"/>
    <w:basedOn w:val="DefaultParagraphFont"/>
    <w:link w:val="Heading2"/>
    <w:uiPriority w:val="9"/>
    <w:rsid w:val="00207B7B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Bold%20modern%20resume.dotx</Template>
  <TotalTime>0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2023-08-04T16:16:00Z</dcterms:created>
  <dcterms:modified xsi:type="dcterms:W3CDTF">2024-05-18T09:25:00Z</dcterms:modified>
</cp:coreProperties>
</file>