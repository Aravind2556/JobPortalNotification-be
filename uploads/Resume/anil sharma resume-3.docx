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92"/>
        <w:gridCol w:w="3574"/>
        <w:gridCol w:w="3134"/>
      </w:tblGrid>
      <w:tr w14:paraId="14065B86" w14:textId="77777777" w:rsidTr="0040233B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:rsidR="00F316AD" w:rsidRPr="001700F2" w:rsidP="00F316AD" w14:paraId="791485D5" w14:textId="2A22AE3C">
            <w:pPr>
              <w:pStyle w:val="Title"/>
            </w:pPr>
            <w:r>
              <w:t>ANIL SHARMA</w:t>
            </w:r>
          </w:p>
          <w:p w:rsidR="00F316AD" w:rsidRPr="001700F2" w:rsidP="00D20DA9" w14:paraId="235F2475" w14:textId="0E79A9BF">
            <w:pPr>
              <w:pStyle w:val="Subtitle"/>
            </w:pPr>
            <w:r>
              <w:t>SENIOR EXECUTIVE</w:t>
            </w:r>
            <w:r w:rsidRPr="001700F2">
              <w:t xml:space="preserve"> </w:t>
            </w:r>
          </w:p>
        </w:tc>
      </w:tr>
      <w:tr w14:paraId="054B2672" w14:textId="77777777" w:rsidTr="004D0CF9">
        <w:tblPrEx>
          <w:tblW w:w="0" w:type="auto"/>
          <w:tblLook w:val="04A0"/>
        </w:tblPrEx>
        <w:trPr>
          <w:trHeight w:val="735"/>
        </w:trPr>
        <w:tc>
          <w:tcPr>
            <w:tcW w:w="2711" w:type="dxa"/>
            <w:tcBorders>
              <w:top w:val="single" w:sz="24" w:space="0" w:color="BF9268" w:themeColor="accent2"/>
            </w:tcBorders>
            <w:vAlign w:val="center"/>
          </w:tcPr>
          <w:p w:rsidR="00F316AD" w:rsidRPr="001700F2" w:rsidP="00D20DA9" w14:paraId="52F1CDF0" w14:textId="497DE0EF">
            <w:pPr>
              <w:jc w:val="center"/>
            </w:pPr>
            <w:r>
              <w:t>Address: VPO Basana Kalanur, Rohtak (Haryana)</w:t>
            </w:r>
          </w:p>
        </w:tc>
        <w:tc>
          <w:tcPr>
            <w:tcW w:w="4369" w:type="dxa"/>
            <w:tcBorders>
              <w:top w:val="single" w:sz="24" w:space="0" w:color="BF9268" w:themeColor="accent2"/>
            </w:tcBorders>
            <w:vAlign w:val="center"/>
          </w:tcPr>
          <w:p w:rsidR="00356E56" w:rsidP="00D20DA9" w14:paraId="0DE6ED8C" w14:textId="30CC1BE8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356E56">
              <w:rPr>
                <w:rFonts w:ascii="Calibri" w:eastAsia="Calibri" w:hAnsi="Calibri" w:cs="Calibri"/>
                <w:color w:val="auto"/>
              </w:rPr>
              <w:t xml:space="preserve">Contact </w:t>
            </w:r>
            <w:r>
              <w:rPr>
                <w:rFonts w:ascii="Calibri" w:eastAsia="Calibri" w:hAnsi="Calibri" w:cs="Calibri"/>
                <w:color w:val="auto"/>
              </w:rPr>
              <w:t>N</w:t>
            </w:r>
            <w:r w:rsidRPr="00356E56">
              <w:rPr>
                <w:rFonts w:ascii="Calibri" w:eastAsia="Calibri" w:hAnsi="Calibri" w:cs="Calibri"/>
                <w:color w:val="auto"/>
              </w:rPr>
              <w:t xml:space="preserve">o: </w:t>
            </w:r>
          </w:p>
          <w:p w:rsidR="00F316AD" w:rsidRPr="00356E56" w:rsidP="00D20DA9" w14:paraId="21765B1D" w14:textId="15DB01F6">
            <w:pPr>
              <w:jc w:val="center"/>
            </w:pPr>
            <w:r w:rsidRPr="00356E56">
              <w:rPr>
                <w:rFonts w:ascii="Calibri" w:eastAsia="Calibri" w:hAnsi="Calibri" w:cs="Calibri"/>
                <w:color w:val="auto"/>
              </w:rPr>
              <w:t>+91-8368455105</w:t>
            </w:r>
          </w:p>
        </w:tc>
        <w:tc>
          <w:tcPr>
            <w:tcW w:w="2220" w:type="dxa"/>
            <w:tcBorders>
              <w:top w:val="single" w:sz="24" w:space="0" w:color="BF9268" w:themeColor="accent2"/>
            </w:tcBorders>
            <w:vAlign w:val="center"/>
          </w:tcPr>
          <w:p w:rsidR="00F316AD" w:rsidRPr="001700F2" w:rsidP="00D20DA9" w14:paraId="549222BA" w14:textId="12C43289">
            <w:pPr>
              <w:jc w:val="center"/>
            </w:pPr>
            <w:r w:rsidRPr="00356E56">
              <w:rPr>
                <w:rFonts w:ascii="Calibri" w:eastAsia="Calibri" w:hAnsi="Calibri" w:cs="Calibri"/>
                <w:bCs/>
                <w:color w:val="auto"/>
                <w:szCs w:val="22"/>
              </w:rPr>
              <w:t>E-mail: Anilsawparn1991@gmail.com</w:t>
            </w:r>
            <w:r w:rsidRPr="001700F2" w:rsidR="00D20DA9">
              <w:t xml:space="preserve"> </w:t>
            </w:r>
          </w:p>
        </w:tc>
      </w:tr>
      <w:tr w14:paraId="34A41625" w14:textId="77777777" w:rsidTr="004D0CF9">
        <w:tblPrEx>
          <w:tblW w:w="0" w:type="auto"/>
          <w:tblLook w:val="04A0"/>
        </w:tblPrEx>
        <w:trPr>
          <w:trHeight w:val="65"/>
        </w:trPr>
        <w:tc>
          <w:tcPr>
            <w:tcW w:w="2711" w:type="dxa"/>
            <w:tcBorders>
              <w:bottom w:val="single" w:sz="18" w:space="0" w:color="BF9268" w:themeColor="accent2"/>
            </w:tcBorders>
          </w:tcPr>
          <w:p w:rsidR="00CD50FD" w:rsidRPr="001700F2" w:rsidP="00CD50FD" w14:paraId="2F0E93F8" w14:textId="77777777"/>
        </w:tc>
        <w:tc>
          <w:tcPr>
            <w:tcW w:w="4369" w:type="dxa"/>
            <w:vMerge w:val="restart"/>
            <w:shd w:val="clear" w:color="auto" w:fill="303848" w:themeFill="accent1"/>
            <w:vAlign w:val="center"/>
          </w:tcPr>
          <w:p w:rsidR="00CD50FD" w:rsidRPr="001700F2" w:rsidP="00D20DA9" w14:paraId="5D4F5F8B" w14:textId="77777777">
            <w:pPr>
              <w:pStyle w:val="Heading1"/>
            </w:pPr>
            <w:sdt>
              <w:sdtPr>
                <w:id w:val="1460613821"/>
                <w:placeholder>
                  <w:docPart w:val="48B3B60DAED84F9F929212500B75FFA4"/>
                </w:placeholder>
                <w:showingPlcHdr/>
                <w:text/>
                <w:temporary/>
                <w15:appearance w15:val="hidden"/>
              </w:sdtPr>
              <w:sdtContent>
                <w:r w:rsidRPr="001700F2" w:rsidR="00D20DA9">
                  <w:t>OBJECTIVE</w:t>
                </w:r>
              </w:sdtContent>
            </w:sdt>
          </w:p>
        </w:tc>
        <w:tc>
          <w:tcPr>
            <w:tcW w:w="2220" w:type="dxa"/>
            <w:tcBorders>
              <w:bottom w:val="single" w:sz="18" w:space="0" w:color="BF9268" w:themeColor="accent2"/>
            </w:tcBorders>
          </w:tcPr>
          <w:p w:rsidR="00CD50FD" w:rsidRPr="001700F2" w14:paraId="49113827" w14:textId="77777777"/>
        </w:tc>
      </w:tr>
      <w:tr w14:paraId="3D4F921C" w14:textId="77777777" w:rsidTr="004D0CF9">
        <w:tblPrEx>
          <w:tblW w:w="0" w:type="auto"/>
          <w:tblLook w:val="04A0"/>
        </w:tblPrEx>
        <w:trPr>
          <w:trHeight w:val="210"/>
        </w:trPr>
        <w:tc>
          <w:tcPr>
            <w:tcW w:w="2711" w:type="dxa"/>
            <w:tcBorders>
              <w:top w:val="single" w:sz="18" w:space="0" w:color="BF9268" w:themeColor="accent2"/>
            </w:tcBorders>
          </w:tcPr>
          <w:p w:rsidR="00CD50FD" w:rsidRPr="001700F2" w:rsidP="00CD50FD" w14:paraId="15F26B73" w14:textId="77777777"/>
        </w:tc>
        <w:tc>
          <w:tcPr>
            <w:tcW w:w="4369" w:type="dxa"/>
            <w:vMerge/>
            <w:shd w:val="clear" w:color="auto" w:fill="303848" w:themeFill="accent1"/>
            <w:vAlign w:val="center"/>
          </w:tcPr>
          <w:p w:rsidR="00CD50FD" w:rsidRPr="001700F2" w:rsidP="0040233B" w14:paraId="1010E4BC" w14:textId="77777777">
            <w:pPr>
              <w:pStyle w:val="Heading1"/>
            </w:pPr>
          </w:p>
        </w:tc>
        <w:tc>
          <w:tcPr>
            <w:tcW w:w="2220" w:type="dxa"/>
            <w:tcBorders>
              <w:top w:val="single" w:sz="18" w:space="0" w:color="BF9268" w:themeColor="accent2"/>
            </w:tcBorders>
          </w:tcPr>
          <w:p w:rsidR="00CD50FD" w:rsidRPr="001700F2" w14:paraId="7323BE7C" w14:textId="77777777">
            <w:pPr>
              <w:rPr>
                <w:noProof/>
              </w:rPr>
            </w:pPr>
          </w:p>
        </w:tc>
      </w:tr>
      <w:tr w14:paraId="46281B55" w14:textId="77777777" w:rsidTr="00356E56">
        <w:tblPrEx>
          <w:tblW w:w="0" w:type="auto"/>
          <w:tblLook w:val="04A0"/>
        </w:tblPrEx>
        <w:trPr>
          <w:trHeight w:val="675"/>
        </w:trPr>
        <w:tc>
          <w:tcPr>
            <w:tcW w:w="9300" w:type="dxa"/>
            <w:gridSpan w:val="3"/>
            <w:vAlign w:val="center"/>
          </w:tcPr>
          <w:p w:rsidR="0040233B" w:rsidRPr="00C411A7" w:rsidP="00D20DA9" w14:paraId="30A507C7" w14:textId="02AE5472">
            <w:pPr>
              <w:pStyle w:val="Text"/>
              <w:rPr>
                <w:sz w:val="24"/>
                <w:szCs w:val="32"/>
              </w:rPr>
            </w:pPr>
            <w:r w:rsidRPr="00C411A7">
              <w:rPr>
                <w:rFonts w:ascii="Calibri" w:eastAsia="Calibri" w:hAnsi="Calibri" w:cs="Calibri"/>
                <w:color w:val="auto"/>
                <w:sz w:val="24"/>
                <w:szCs w:val="32"/>
              </w:rPr>
              <w:t>Seeking a position in industrial organization to utilize my skills and abilities that offers professional growth.</w:t>
            </w:r>
          </w:p>
        </w:tc>
      </w:tr>
      <w:tr w14:paraId="1F7FE190" w14:textId="77777777" w:rsidTr="004D0CF9">
        <w:tblPrEx>
          <w:tblW w:w="0" w:type="auto"/>
          <w:tblLook w:val="04A0"/>
        </w:tblPrEx>
        <w:trPr>
          <w:trHeight w:val="220"/>
        </w:trPr>
        <w:tc>
          <w:tcPr>
            <w:tcW w:w="2711" w:type="dxa"/>
            <w:vMerge w:val="restart"/>
            <w:shd w:val="clear" w:color="auto" w:fill="F2F2F2" w:themeFill="background1" w:themeFillShade="F2"/>
            <w:vAlign w:val="center"/>
          </w:tcPr>
          <w:p w:rsidR="00CD50FD" w:rsidRPr="001700F2" w:rsidP="00D20DA9" w14:paraId="0BAD7502" w14:textId="77777777">
            <w:pPr>
              <w:pStyle w:val="Heading2"/>
            </w:pPr>
            <w:sdt>
              <w:sdtPr>
                <w:id w:val="-1907296240"/>
                <w:placeholder>
                  <w:docPart w:val="BA5B1FF81E8B42C1861FA7A84843820B"/>
                </w:placeholder>
                <w:showingPlcHdr/>
                <w:text/>
                <w:temporary/>
                <w15:appearance w15:val="hidden"/>
              </w:sdtPr>
              <w:sdtContent>
                <w:r w:rsidRPr="001700F2" w:rsidR="00D20DA9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CC3BF78B1D7643CC8E426BF5B348F8D4"/>
                </w:placeholder>
                <w:showingPlcHdr/>
                <w:text/>
                <w:temporary/>
                <w15:appearance w15:val="hidden"/>
              </w:sdtPr>
              <w:sdtEndPr>
                <w:rPr>
                  <w:rStyle w:val="Accent"/>
                </w:rPr>
              </w:sdtEndPr>
              <w:sdtContent>
                <w:r w:rsidRPr="00D26A79" w:rsid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4369" w:type="dxa"/>
            <w:vMerge w:val="restart"/>
            <w:shd w:val="clear" w:color="auto" w:fill="303848" w:themeFill="accent1"/>
            <w:vAlign w:val="center"/>
          </w:tcPr>
          <w:p w:rsidR="00CD50FD" w:rsidRPr="001700F2" w:rsidP="00D20DA9" w14:paraId="186E7B23" w14:textId="77777777">
            <w:pPr>
              <w:pStyle w:val="Heading1"/>
            </w:pPr>
            <w:sdt>
              <w:sdtPr>
                <w:id w:val="-1748876717"/>
                <w:placeholder>
                  <w:docPart w:val="FED3B907FECB4E9DBEC07950C2B8D04C"/>
                </w:placeholder>
                <w:showingPlcHdr/>
                <w:text/>
                <w:temporary/>
                <w15:appearance w15:val="hidden"/>
              </w:sdtPr>
              <w:sdtContent>
                <w:r w:rsidRPr="001700F2" w:rsidR="00D20DA9">
                  <w:t>EXPERIENCE</w:t>
                </w:r>
              </w:sdtContent>
            </w:sdt>
          </w:p>
        </w:tc>
        <w:tc>
          <w:tcPr>
            <w:tcW w:w="2220" w:type="dxa"/>
            <w:tcBorders>
              <w:bottom w:val="single" w:sz="18" w:space="0" w:color="BF9268" w:themeColor="accent2"/>
            </w:tcBorders>
          </w:tcPr>
          <w:p w:rsidR="00CD50FD" w:rsidRPr="001700F2" w14:paraId="6176A409" w14:textId="77777777"/>
        </w:tc>
      </w:tr>
      <w:tr w14:paraId="760B19CF" w14:textId="77777777" w:rsidTr="004D0CF9">
        <w:tblPrEx>
          <w:tblW w:w="0" w:type="auto"/>
          <w:tblLook w:val="04A0"/>
        </w:tblPrEx>
        <w:trPr>
          <w:trHeight w:val="220"/>
        </w:trPr>
        <w:tc>
          <w:tcPr>
            <w:tcW w:w="2711" w:type="dxa"/>
            <w:vMerge/>
            <w:shd w:val="clear" w:color="auto" w:fill="F2F2F2" w:themeFill="background1" w:themeFillShade="F2"/>
            <w:vAlign w:val="center"/>
          </w:tcPr>
          <w:p w:rsidR="00CD50FD" w:rsidRPr="001700F2" w:rsidP="0040233B" w14:paraId="07FD0132" w14:textId="77777777">
            <w:pPr>
              <w:pStyle w:val="Heading2"/>
            </w:pPr>
          </w:p>
        </w:tc>
        <w:tc>
          <w:tcPr>
            <w:tcW w:w="4369" w:type="dxa"/>
            <w:vMerge/>
            <w:shd w:val="clear" w:color="auto" w:fill="303848" w:themeFill="accent1"/>
            <w:vAlign w:val="center"/>
          </w:tcPr>
          <w:p w:rsidR="00CD50FD" w:rsidRPr="001700F2" w:rsidP="0040233B" w14:paraId="10239144" w14:textId="77777777">
            <w:pPr>
              <w:pStyle w:val="Heading1"/>
            </w:pPr>
          </w:p>
        </w:tc>
        <w:tc>
          <w:tcPr>
            <w:tcW w:w="2220" w:type="dxa"/>
          </w:tcPr>
          <w:p w:rsidR="00CD50FD" w:rsidRPr="001700F2" w14:paraId="3F8896B9" w14:textId="77777777"/>
        </w:tc>
      </w:tr>
      <w:tr w14:paraId="0566991F" w14:textId="77777777" w:rsidTr="004D0CF9">
        <w:tblPrEx>
          <w:tblW w:w="0" w:type="auto"/>
          <w:tblLook w:val="04A0"/>
        </w:tblPrEx>
        <w:trPr>
          <w:trHeight w:val="3403"/>
        </w:trPr>
        <w:tc>
          <w:tcPr>
            <w:tcW w:w="2711" w:type="dxa"/>
            <w:shd w:val="clear" w:color="auto" w:fill="F2F2F2" w:themeFill="background1" w:themeFillShade="F2"/>
          </w:tcPr>
          <w:p w:rsidR="0040233B" w:rsidRPr="001700F2" w:rsidP="0040233B" w14:paraId="22EA1BE7" w14:textId="77777777">
            <w:pPr>
              <w:pStyle w:val="Text"/>
            </w:pPr>
          </w:p>
          <w:p w:rsidR="00356E56" w:rsidRPr="00356E56" w:rsidP="00356E56" w14:paraId="0DAD9380" w14:textId="423E7722">
            <w:pPr>
              <w:pStyle w:val="Text"/>
              <w:numPr>
                <w:ilvl w:val="0"/>
                <w:numId w:val="1"/>
              </w:numPr>
            </w:pPr>
            <w:r w:rsidRPr="00356E56">
              <w:rPr>
                <w:rFonts w:ascii="Calibri" w:eastAsia="Calibri" w:hAnsi="Calibri" w:cs="Calibri"/>
                <w:color w:val="auto"/>
                <w:sz w:val="24"/>
                <w:szCs w:val="22"/>
              </w:rPr>
              <w:t>B. TECH IN MECHANICAL ENGINEERING FROM TITS BHIWANI IN 2013.</w:t>
            </w:r>
          </w:p>
          <w:p w:rsidR="00356E56" w:rsidRPr="00356E56" w:rsidP="00356E56" w14:paraId="3F44A448" w14:textId="77777777">
            <w:pPr>
              <w:pStyle w:val="Text"/>
              <w:numPr>
                <w:ilvl w:val="0"/>
                <w:numId w:val="1"/>
              </w:numPr>
            </w:pPr>
            <w:r w:rsidRPr="00356E56">
              <w:rPr>
                <w:rFonts w:ascii="Calibri" w:eastAsia="Calibri" w:hAnsi="Calibri" w:cs="Calibri"/>
                <w:color w:val="auto"/>
                <w:sz w:val="24"/>
                <w:szCs w:val="22"/>
              </w:rPr>
              <w:t>INTERMIDIATE FROM CBSE BOARD IN 2008.</w:t>
            </w:r>
          </w:p>
          <w:p w:rsidR="00D20DA9" w:rsidRPr="001700F2" w:rsidP="00356E56" w14:paraId="3081E58F" w14:textId="57003D83">
            <w:pPr>
              <w:pStyle w:val="Text"/>
              <w:numPr>
                <w:ilvl w:val="0"/>
                <w:numId w:val="1"/>
              </w:numPr>
            </w:pPr>
            <w:r w:rsidRPr="00356E56">
              <w:rPr>
                <w:rFonts w:ascii="Calibri" w:eastAsia="Calibri" w:hAnsi="Calibri" w:cs="Calibri"/>
                <w:color w:val="auto"/>
                <w:sz w:val="24"/>
                <w:szCs w:val="22"/>
              </w:rPr>
              <w:t>HIGH SCHOOL FROM CBSE BOARD IN 2006.</w:t>
            </w:r>
          </w:p>
          <w:p w:rsidR="00D20DA9" w:rsidRPr="001700F2" w:rsidP="0040233B" w14:paraId="02507160" w14:textId="77777777">
            <w:pPr>
              <w:pStyle w:val="Text"/>
            </w:pPr>
          </w:p>
        </w:tc>
        <w:tc>
          <w:tcPr>
            <w:tcW w:w="6589" w:type="dxa"/>
            <w:gridSpan w:val="2"/>
            <w:vAlign w:val="center"/>
          </w:tcPr>
          <w:p w:rsidR="00C411A7" w:rsidP="00A05BA2" w14:paraId="06E6C5E5" w14:textId="77777777">
            <w:pPr>
              <w:pStyle w:val="SmallText"/>
              <w:spacing w:line="360" w:lineRule="auto"/>
              <w:rPr>
                <w:b/>
                <w:bCs/>
              </w:rPr>
            </w:pPr>
          </w:p>
          <w:p w:rsidR="0040233B" w:rsidRPr="004D0CF9" w:rsidP="00D20DA9" w14:paraId="00187A7B" w14:textId="764C148F">
            <w:pPr>
              <w:pStyle w:val="SmallText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color w:val="auto"/>
                <w:sz w:val="26"/>
              </w:rPr>
            </w:pPr>
            <w:r w:rsidRPr="004D0CF9">
              <w:rPr>
                <w:b/>
                <w:bCs/>
                <w:sz w:val="22"/>
                <w:szCs w:val="26"/>
              </w:rPr>
              <w:t>From June 2013 to Feb ‘17 with Saket metal tech Pvt. Ltd.</w:t>
            </w:r>
            <w:r w:rsidRPr="004D0CF9">
              <w:rPr>
                <w:rFonts w:ascii="Calibri" w:eastAsia="Calibri" w:hAnsi="Calibri" w:cs="Calibri"/>
                <w:color w:val="auto"/>
                <w:sz w:val="26"/>
              </w:rPr>
              <w:t xml:space="preserve"> </w:t>
            </w:r>
            <w:r w:rsidRPr="004D0CF9">
              <w:rPr>
                <w:rFonts w:ascii="Calibri" w:eastAsia="Calibri" w:hAnsi="Calibri" w:cs="Calibri"/>
                <w:b/>
                <w:bCs/>
                <w:color w:val="auto"/>
                <w:sz w:val="26"/>
              </w:rPr>
              <w:t>(Suppliers to JCBMOTOCORP, TATA Motors).</w:t>
            </w:r>
          </w:p>
          <w:p w:rsidR="00D20DA9" w:rsidP="00D20DA9" w14:paraId="461F6061" w14:textId="2C80E92E">
            <w:pPr>
              <w:pStyle w:val="SmallText"/>
              <w:rPr>
                <w:b/>
                <w:bCs/>
              </w:rPr>
            </w:pPr>
            <w:r w:rsidRPr="00A05BA2">
              <w:rPr>
                <w:b/>
                <w:bCs/>
              </w:rPr>
              <w:t>Job Profile</w:t>
            </w:r>
            <w:r>
              <w:rPr>
                <w:b/>
                <w:bCs/>
              </w:rPr>
              <w:t>:</w:t>
            </w:r>
          </w:p>
          <w:p w:rsidR="00D44D46" w:rsidRPr="00D44D46" w:rsidP="00D44D46" w14:paraId="687E5563" w14:textId="77777777"/>
          <w:p w:rsidR="004D0CF9" w:rsidRPr="00C411A7" w:rsidP="004D0CF9" w14:paraId="420AD865" w14:textId="77777777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Completing production plan by scheduling and assigning manpower and managing production process &amp; planning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4D0CF9" w:rsidRPr="00C411A7" w:rsidP="004D0CF9" w14:paraId="351C5F7A" w14:textId="77777777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Co-rdinating with manager planning and to understand plan and executing on day- to-day basis with daily review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4D0CF9" w:rsidRPr="00C411A7" w:rsidP="004D0CF9" w14:paraId="1C879B6C" w14:textId="77777777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Monitoring operating procedure of all welding machines in respective shift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4D0CF9" w:rsidRPr="00C411A7" w:rsidP="004D0CF9" w14:paraId="19623862" w14:textId="77777777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Preparing shift production report, data collection and analysis as per the need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4D0CF9" w:rsidRPr="00C411A7" w:rsidP="004D0CF9" w14:paraId="6819B947" w14:textId="77777777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Setting of robots (MOTOMAN) according to required job (setting welding parameters, gas, position of robot and programming)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4D0CF9" w:rsidRPr="00C411A7" w:rsidP="004D0CF9" w14:paraId="3DE5C30B" w14:textId="77777777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Liable for Effectiveness of processes (cycle time, tact time, productivity, non- added value of production)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4D0CF9" w:rsidRPr="00C411A7" w:rsidP="004D0CF9" w14:paraId="32784634" w14:textId="1B92BA45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The product quality and equipment status o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f</w:t>
            </w: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 xml:space="preserve"> 5s, TPM, KAIZEN, JH, FUGAI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4D0CF9" w:rsidRPr="00C411A7" w:rsidP="004D0CF9" w14:paraId="4B29FE20" w14:textId="77777777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Taking decision regarding rejection, rework, and deviation in concern with the senior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4D0CF9" w:rsidRPr="00C411A7" w:rsidP="004D0CF9" w14:paraId="2506E52C" w14:textId="77777777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Preparing and maintaining documents as per TS/ISO 16949:2013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4D0CF9" w:rsidRPr="00C411A7" w:rsidP="004D0CF9" w14:paraId="149290C5" w14:textId="77777777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Working on projects to reduce the rejection in production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4D0CF9" w:rsidRPr="00C411A7" w:rsidP="004D0CF9" w14:paraId="55C8897E" w14:textId="77777777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Filling up documents like CLRI, quality check sheet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D44D46" w:rsidRPr="00D44D46" w:rsidP="00D44D46" w14:paraId="3AA0DB1B" w14:textId="77777777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 xml:space="preserve">Co-ordinating product development customization functions including requirement analysis, finalizing </w:t>
            </w:r>
          </w:p>
          <w:p w:rsidR="00D44D46" w:rsidRPr="00D44D46" w:rsidP="00D44D46" w14:paraId="22728845" w14:textId="77777777">
            <w:pPr>
              <w:pStyle w:val="Text"/>
              <w:ind w:left="720"/>
            </w:pPr>
          </w:p>
          <w:p w:rsidR="00D44D46" w:rsidRPr="00D44D46" w:rsidP="00D44D46" w14:paraId="73C66855" w14:textId="77777777">
            <w:pPr>
              <w:pStyle w:val="Text"/>
              <w:ind w:left="720"/>
            </w:pPr>
          </w:p>
          <w:p w:rsidR="00D44D46" w:rsidRPr="00D44D46" w:rsidP="00D44D46" w14:paraId="3E778ED8" w14:textId="77777777">
            <w:pPr>
              <w:pStyle w:val="Text"/>
              <w:ind w:left="720"/>
            </w:pPr>
          </w:p>
          <w:p w:rsidR="00D44D46" w:rsidRPr="00D44D46" w:rsidP="00D44D46" w14:paraId="6FE6FCC3" w14:textId="77777777">
            <w:pPr>
              <w:pStyle w:val="Text"/>
              <w:ind w:left="720"/>
            </w:pPr>
          </w:p>
          <w:p w:rsidR="00D44D46" w:rsidRPr="00D44D46" w:rsidP="00D44D46" w14:paraId="21D95BA5" w14:textId="77777777">
            <w:pPr>
              <w:pStyle w:val="Text"/>
              <w:ind w:left="720"/>
            </w:pPr>
          </w:p>
          <w:p w:rsidR="00D44D46" w:rsidP="00D44D46" w14:paraId="1BAABF6F" w14:textId="77777777">
            <w:pPr>
              <w:pStyle w:val="Text"/>
              <w:ind w:left="720"/>
              <w:rPr>
                <w:rFonts w:ascii="Calibri" w:eastAsia="Calibri" w:hAnsi="Calibri" w:cs="Calibri"/>
                <w:color w:val="auto"/>
                <w:sz w:val="24"/>
                <w:szCs w:val="22"/>
              </w:rPr>
            </w:pPr>
            <w:r w:rsidRPr="00D44D46">
              <w:rPr>
                <w:rFonts w:ascii="Calibri" w:eastAsia="Calibri" w:hAnsi="Calibri" w:cs="Calibri"/>
                <w:color w:val="auto"/>
                <w:sz w:val="24"/>
                <w:szCs w:val="22"/>
              </w:rPr>
              <w:t>specifications, designing,</w:t>
            </w:r>
            <w:r w:rsidRPr="00D44D46">
              <w:rPr>
                <w:rFonts w:ascii="Calibri" w:eastAsia="Calibri" w:hAnsi="Calibri" w:cs="Calibri"/>
                <w:color w:val="auto"/>
                <w:sz w:val="24"/>
                <w:szCs w:val="22"/>
              </w:rPr>
              <w:t xml:space="preserve"> </w:t>
            </w:r>
            <w:r w:rsidRPr="00D44D46">
              <w:rPr>
                <w:rFonts w:ascii="Calibri" w:eastAsia="Calibri" w:hAnsi="Calibri" w:cs="Calibri"/>
                <w:color w:val="auto"/>
                <w:sz w:val="24"/>
                <w:szCs w:val="22"/>
              </w:rPr>
              <w:t>prototype development &amp; testing Activities.</w:t>
            </w:r>
          </w:p>
          <w:p w:rsidR="004D0CF9" w:rsidRPr="00D44D46" w:rsidP="00D44D46" w14:paraId="3A755356" w14:textId="04646CB3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Planning for day-to-day production related activities, production schedules and allocating work for achieving production targets.</w:t>
            </w:r>
          </w:p>
          <w:p w:rsidR="00D44D46" w:rsidRPr="004D0CF9" w:rsidP="004D0CF9" w14:paraId="668EF61A" w14:textId="77777777"/>
          <w:p w:rsidR="004D0CF9" w:rsidRPr="004D0CF9" w:rsidP="004D0CF9" w14:paraId="25D20C78" w14:textId="489AE665">
            <w:pPr>
              <w:pStyle w:val="SmallText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2"/>
                <w:szCs w:val="26"/>
              </w:rPr>
            </w:pPr>
            <w:r w:rsidRPr="004D0CF9">
              <w:rPr>
                <w:b/>
                <w:bCs/>
                <w:sz w:val="22"/>
                <w:szCs w:val="26"/>
              </w:rPr>
              <w:t xml:space="preserve">Feb 2017 to Till Date </w:t>
            </w:r>
            <w:r w:rsidRPr="004D0CF9">
              <w:rPr>
                <w:b/>
                <w:bCs/>
                <w:i w:val="0"/>
                <w:sz w:val="22"/>
                <w:szCs w:val="26"/>
              </w:rPr>
              <w:t>(</w:t>
            </w:r>
            <w:r w:rsidR="00AA498E">
              <w:rPr>
                <w:b/>
                <w:bCs/>
                <w:i w:val="0"/>
                <w:sz w:val="22"/>
                <w:szCs w:val="26"/>
              </w:rPr>
              <w:t>10</w:t>
            </w:r>
            <w:r w:rsidRPr="004D0CF9">
              <w:rPr>
                <w:b/>
                <w:bCs/>
                <w:i w:val="0"/>
                <w:sz w:val="22"/>
                <w:szCs w:val="26"/>
              </w:rPr>
              <w:t xml:space="preserve">+ yrs. Experience in Production) </w:t>
            </w:r>
            <w:r w:rsidRPr="004D0CF9">
              <w:rPr>
                <w:b/>
                <w:bCs/>
                <w:sz w:val="22"/>
                <w:szCs w:val="26"/>
              </w:rPr>
              <w:t xml:space="preserve">SENIOR EXECUTIVE – Weld Shop Production </w:t>
            </w:r>
            <w:r w:rsidRPr="004D0CF9">
              <w:rPr>
                <w:b/>
                <w:bCs/>
                <w:color w:val="595959" w:themeColor="text1" w:themeTint="A6"/>
                <w:sz w:val="22"/>
                <w:szCs w:val="26"/>
              </w:rPr>
              <w:t xml:space="preserve">• </w:t>
            </w:r>
            <w:r w:rsidRPr="004D0CF9">
              <w:rPr>
                <w:b/>
                <w:bCs/>
                <w:sz w:val="22"/>
                <w:szCs w:val="26"/>
              </w:rPr>
              <w:t>JAY BHARAT MARUTI LIMITED (MANESAR)</w:t>
            </w:r>
          </w:p>
          <w:p w:rsidR="004D0CF9" w:rsidP="004D0CF9" w14:paraId="7E1BBE58" w14:textId="251AE57D">
            <w:pPr>
              <w:pStyle w:val="SmallText"/>
              <w:rPr>
                <w:b/>
                <w:bCs/>
              </w:rPr>
            </w:pPr>
            <w:r w:rsidRPr="00A05BA2">
              <w:rPr>
                <w:b/>
                <w:bCs/>
              </w:rPr>
              <w:t>Job Profile</w:t>
            </w:r>
            <w:r>
              <w:rPr>
                <w:b/>
                <w:bCs/>
              </w:rPr>
              <w:t>:</w:t>
            </w:r>
          </w:p>
          <w:p w:rsidR="00D44D46" w:rsidP="00D44D46" w14:paraId="13E2BD69" w14:textId="7C89262E"/>
          <w:p w:rsidR="00D44D46" w:rsidRPr="00A05BA2" w:rsidP="00D44D46" w14:paraId="46102300" w14:textId="77777777">
            <w:pPr>
              <w:pStyle w:val="Text"/>
              <w:numPr>
                <w:ilvl w:val="0"/>
                <w:numId w:val="2"/>
              </w:numPr>
            </w:pPr>
            <w:r w:rsidRPr="00A05BA2">
              <w:rPr>
                <w:rFonts w:eastAsia="Calibri" w:cstheme="minorHAnsi"/>
                <w:bCs/>
                <w:color w:val="auto"/>
                <w:sz w:val="24"/>
                <w:szCs w:val="22"/>
              </w:rPr>
              <w:t>Production engineer Managing Weld Shop/Press shop that includes Mig m/c (400A&amp;250A), ROBOTS (PANASONIC &amp; YASKAWA MOTOMAN, OTC, NACHI, FANUC), Hydraulic &amp; Pneumatic Press Machine, Stationary Spot-Welding M/C, MIG Welding M/C, Portable Spot-Welding M/C, SPM Welding M/C.</w:t>
            </w:r>
          </w:p>
          <w:p w:rsidR="00D44D46" w:rsidRPr="00A05BA2" w:rsidP="00D44D46" w14:paraId="741B8346" w14:textId="77777777">
            <w:pPr>
              <w:pStyle w:val="Text"/>
              <w:numPr>
                <w:ilvl w:val="0"/>
                <w:numId w:val="2"/>
              </w:numPr>
            </w:pPr>
            <w:r w:rsidRPr="00A05BA2">
              <w:rPr>
                <w:rFonts w:eastAsia="Calibri" w:cstheme="minorHAnsi"/>
                <w:bCs/>
                <w:color w:val="auto"/>
                <w:sz w:val="24"/>
                <w:szCs w:val="22"/>
              </w:rPr>
              <w:t>Programming, teaching, and troubleshooting of Robot for MIG WELDING (PANASONIC, YASKAWA MOTOMAN, OTC, ABB)</w:t>
            </w:r>
            <w:r>
              <w:rPr>
                <w:rFonts w:eastAsia="Calibri" w:cstheme="minorHAnsi"/>
                <w:bCs/>
                <w:color w:val="auto"/>
                <w:sz w:val="24"/>
                <w:szCs w:val="22"/>
              </w:rPr>
              <w:t>.</w:t>
            </w:r>
          </w:p>
          <w:p w:rsidR="00D44D46" w:rsidRPr="00D44D46" w:rsidP="00D44D46" w14:paraId="2508228D" w14:textId="65E7DBF6">
            <w:pPr>
              <w:pStyle w:val="Text"/>
              <w:numPr>
                <w:ilvl w:val="0"/>
                <w:numId w:val="2"/>
              </w:numPr>
              <w:rPr>
                <w:rFonts w:eastAsia="Calibri" w:cstheme="minorHAnsi"/>
                <w:bCs/>
                <w:color w:val="auto"/>
                <w:sz w:val="24"/>
                <w:szCs w:val="22"/>
              </w:rPr>
            </w:pPr>
            <w:r w:rsidRPr="00A05BA2">
              <w:rPr>
                <w:rFonts w:eastAsia="Calibri" w:cstheme="minorHAnsi"/>
                <w:bCs/>
                <w:color w:val="auto"/>
                <w:sz w:val="24"/>
                <w:szCs w:val="22"/>
              </w:rPr>
              <w:t>Teaching and troubles shooting of Robot for SPOT WELDING (YASKAWA MOTOMAN and FANUC, NACHI)</w:t>
            </w:r>
            <w:r>
              <w:rPr>
                <w:rFonts w:eastAsia="Calibri" w:cstheme="minorHAnsi"/>
                <w:bCs/>
                <w:color w:val="auto"/>
                <w:sz w:val="24"/>
                <w:szCs w:val="22"/>
              </w:rPr>
              <w:t>.</w:t>
            </w:r>
          </w:p>
          <w:p w:rsidR="00A05BA2" w:rsidRPr="00A05BA2" w:rsidP="00A05BA2" w14:paraId="5AF395EB" w14:textId="77777777">
            <w:pPr>
              <w:pStyle w:val="Text"/>
              <w:numPr>
                <w:ilvl w:val="0"/>
                <w:numId w:val="2"/>
              </w:numPr>
            </w:pPr>
            <w:r w:rsidRPr="00A05BA2">
              <w:rPr>
                <w:rFonts w:eastAsia="Calibri" w:cstheme="minorHAnsi"/>
                <w:bCs/>
                <w:color w:val="auto"/>
                <w:sz w:val="24"/>
                <w:szCs w:val="22"/>
              </w:rPr>
              <w:t>Production in-charge handling 20 associates.</w:t>
            </w:r>
          </w:p>
          <w:p w:rsidR="00A05BA2" w:rsidRPr="00A05BA2" w:rsidP="00A05BA2" w14:paraId="39BC9A57" w14:textId="13EEB177">
            <w:pPr>
              <w:pStyle w:val="Text"/>
              <w:numPr>
                <w:ilvl w:val="0"/>
                <w:numId w:val="2"/>
              </w:numPr>
            </w:pPr>
            <w:r w:rsidRPr="00A05BA2">
              <w:rPr>
                <w:rFonts w:eastAsia="Calibri" w:cstheme="minorHAnsi"/>
                <w:bCs/>
                <w:color w:val="auto"/>
                <w:sz w:val="24"/>
                <w:szCs w:val="22"/>
              </w:rPr>
              <w:t>Monthly analysis of the performance indicators (SPP Cost, Safety etc</w:t>
            </w:r>
            <w:r>
              <w:rPr>
                <w:rFonts w:eastAsia="Calibri" w:cstheme="minorHAnsi"/>
                <w:bCs/>
                <w:color w:val="auto"/>
                <w:sz w:val="24"/>
                <w:szCs w:val="22"/>
              </w:rPr>
              <w:t>.</w:t>
            </w:r>
            <w:r w:rsidRPr="00A05BA2">
              <w:rPr>
                <w:rFonts w:eastAsia="Calibri" w:cstheme="minorHAnsi"/>
                <w:bCs/>
                <w:color w:val="auto"/>
                <w:sz w:val="24"/>
                <w:szCs w:val="22"/>
              </w:rPr>
              <w:t>)</w:t>
            </w:r>
            <w:r>
              <w:rPr>
                <w:rFonts w:eastAsia="Calibri" w:cstheme="minorHAnsi"/>
                <w:bCs/>
                <w:color w:val="auto"/>
                <w:sz w:val="24"/>
                <w:szCs w:val="22"/>
              </w:rPr>
              <w:t>.</w:t>
            </w:r>
          </w:p>
          <w:p w:rsidR="004D0CF9" w:rsidRPr="00D44D46" w:rsidP="004D0CF9" w14:paraId="2869EDA1" w14:textId="49CEEA15">
            <w:pPr>
              <w:pStyle w:val="Text"/>
              <w:numPr>
                <w:ilvl w:val="0"/>
                <w:numId w:val="2"/>
              </w:numPr>
              <w:rPr>
                <w:rFonts w:eastAsia="Calibri" w:cstheme="minorHAnsi"/>
                <w:bCs/>
                <w:color w:val="auto"/>
                <w:sz w:val="24"/>
                <w:szCs w:val="22"/>
              </w:rPr>
            </w:pPr>
            <w:r w:rsidRPr="00A05BA2">
              <w:rPr>
                <w:rFonts w:eastAsia="Calibri" w:cstheme="minorHAnsi"/>
                <w:bCs/>
                <w:color w:val="auto"/>
                <w:sz w:val="24"/>
                <w:szCs w:val="22"/>
              </w:rPr>
              <w:t>Good knowledge in cycle time study &amp; manpower study.</w:t>
            </w:r>
          </w:p>
          <w:p w:rsidR="004D0CF9" w:rsidRPr="004D0CF9" w:rsidP="004D0CF9" w14:paraId="2DF9E86A" w14:textId="4CD4DDB4">
            <w:pPr>
              <w:pStyle w:val="Text"/>
              <w:numPr>
                <w:ilvl w:val="0"/>
                <w:numId w:val="2"/>
              </w:numPr>
            </w:pPr>
            <w:r w:rsidRPr="004D0CF9">
              <w:rPr>
                <w:rFonts w:eastAsia="Calibri" w:cstheme="minorHAnsi"/>
                <w:bCs/>
                <w:color w:val="auto"/>
                <w:sz w:val="24"/>
                <w:szCs w:val="22"/>
              </w:rPr>
              <w:t>Preparation of problem report and corrective action plan.</w:t>
            </w:r>
          </w:p>
          <w:p w:rsidR="00573987" w:rsidRPr="00573987" w:rsidP="00573987" w14:paraId="69239B94" w14:textId="2B977B51">
            <w:pPr>
              <w:pStyle w:val="Text"/>
              <w:numPr>
                <w:ilvl w:val="0"/>
                <w:numId w:val="2"/>
              </w:numPr>
            </w:pPr>
            <w:r w:rsidRPr="00A05BA2">
              <w:rPr>
                <w:rFonts w:eastAsia="Calibri" w:cstheme="minorHAnsi"/>
                <w:bCs/>
                <w:color w:val="auto"/>
                <w:sz w:val="24"/>
                <w:szCs w:val="22"/>
              </w:rPr>
              <w:t>Responsible to plan men, machine, materials, production schedule and work allocation to achieve targeted volume production.</w:t>
            </w:r>
          </w:p>
          <w:p w:rsidR="00A05BA2" w:rsidRPr="00A05BA2" w:rsidP="00A05BA2" w14:paraId="1637B9E7" w14:textId="77777777">
            <w:pPr>
              <w:pStyle w:val="Text"/>
              <w:numPr>
                <w:ilvl w:val="0"/>
                <w:numId w:val="2"/>
              </w:numPr>
            </w:pPr>
            <w:r w:rsidRPr="00A05BA2">
              <w:rPr>
                <w:rFonts w:eastAsia="Calibri" w:cstheme="minorHAnsi"/>
                <w:bCs/>
                <w:color w:val="auto"/>
                <w:sz w:val="24"/>
                <w:szCs w:val="22"/>
              </w:rPr>
              <w:t>Prepare critical spare list and supplier selection.</w:t>
            </w:r>
          </w:p>
          <w:p w:rsidR="00A05BA2" w:rsidRPr="00A05BA2" w:rsidP="00A05BA2" w14:paraId="25107F14" w14:textId="77777777">
            <w:pPr>
              <w:pStyle w:val="Text"/>
              <w:numPr>
                <w:ilvl w:val="0"/>
                <w:numId w:val="2"/>
              </w:numPr>
            </w:pPr>
            <w:r w:rsidRPr="00A05BA2">
              <w:rPr>
                <w:rFonts w:eastAsia="Calibri" w:cstheme="minorHAnsi"/>
                <w:bCs/>
                <w:color w:val="auto"/>
                <w:sz w:val="24"/>
                <w:szCs w:val="22"/>
              </w:rPr>
              <w:t>Responsible for floor assembly as well as shop performance.</w:t>
            </w:r>
          </w:p>
          <w:p w:rsidR="00A05BA2" w:rsidP="00A05BA2" w14:paraId="09693653" w14:textId="21F6F5DB">
            <w:pPr>
              <w:pStyle w:val="Text"/>
              <w:numPr>
                <w:ilvl w:val="0"/>
                <w:numId w:val="2"/>
              </w:numPr>
              <w:rPr>
                <w:rFonts w:eastAsia="Calibri" w:cstheme="minorHAnsi"/>
                <w:bCs/>
                <w:color w:val="auto"/>
                <w:sz w:val="24"/>
                <w:szCs w:val="22"/>
              </w:rPr>
            </w:pPr>
            <w:r w:rsidRPr="00A05BA2">
              <w:rPr>
                <w:rFonts w:eastAsia="Calibri" w:cstheme="minorHAnsi"/>
                <w:bCs/>
                <w:color w:val="auto"/>
                <w:sz w:val="24"/>
                <w:szCs w:val="22"/>
              </w:rPr>
              <w:t>Analysis of quality concerns related to jig (using inspection gauge and drawing).</w:t>
            </w:r>
          </w:p>
          <w:p w:rsidR="00D44D46" w:rsidP="00D44D46" w14:paraId="1A429E50" w14:textId="08C02F0B"/>
          <w:p w:rsidR="00D44D46" w:rsidP="00D44D46" w14:paraId="4FD97384" w14:textId="64316378"/>
          <w:p w:rsidR="00D44D46" w:rsidP="00D44D46" w14:paraId="55C1EE99" w14:textId="0BEB5507"/>
          <w:p w:rsidR="00D44D46" w:rsidP="00D44D46" w14:paraId="5E29A12B" w14:textId="7E18CE3A"/>
          <w:p w:rsidR="00D44D46" w:rsidRPr="00D44D46" w:rsidP="00D44D46" w14:paraId="18AC7E95" w14:textId="77777777"/>
          <w:p w:rsidR="00A05BA2" w:rsidRPr="00A05BA2" w:rsidP="00A05BA2" w14:paraId="7DFA509C" w14:textId="77777777">
            <w:pPr>
              <w:pStyle w:val="Text"/>
              <w:numPr>
                <w:ilvl w:val="0"/>
                <w:numId w:val="2"/>
              </w:numPr>
            </w:pPr>
            <w:r w:rsidRPr="00A05BA2">
              <w:rPr>
                <w:rFonts w:eastAsia="Calibri" w:cstheme="minorHAnsi"/>
                <w:bCs/>
                <w:color w:val="auto"/>
                <w:sz w:val="24"/>
                <w:szCs w:val="22"/>
              </w:rPr>
              <w:t>Responsible for the documentation part of their system in the production department and to prepare and review standards and parameters.</w:t>
            </w:r>
          </w:p>
          <w:p w:rsidR="00A05BA2" w:rsidRPr="00A05BA2" w:rsidP="00A05BA2" w14:paraId="5CF85EA8" w14:textId="77777777">
            <w:pPr>
              <w:pStyle w:val="Text"/>
              <w:numPr>
                <w:ilvl w:val="0"/>
                <w:numId w:val="2"/>
              </w:numPr>
            </w:pPr>
            <w:r w:rsidRPr="00A05BA2">
              <w:rPr>
                <w:rFonts w:eastAsia="Calibri" w:cstheme="minorHAnsi"/>
                <w:bCs/>
                <w:color w:val="auto"/>
                <w:sz w:val="24"/>
                <w:szCs w:val="22"/>
              </w:rPr>
              <w:t>Ensuring and achieving the PQCDMS (production, quality, cost, delivery, moral, safety) on daily basis.</w:t>
            </w:r>
          </w:p>
          <w:p w:rsidR="00A05BA2" w:rsidRPr="00A05BA2" w:rsidP="00A05BA2" w14:paraId="38F11264" w14:textId="77777777">
            <w:pPr>
              <w:pStyle w:val="Text"/>
              <w:numPr>
                <w:ilvl w:val="0"/>
                <w:numId w:val="2"/>
              </w:numPr>
            </w:pPr>
            <w:r w:rsidRPr="00A05BA2">
              <w:rPr>
                <w:rFonts w:eastAsia="Calibri" w:cstheme="minorHAnsi"/>
                <w:bCs/>
                <w:color w:val="auto"/>
                <w:sz w:val="24"/>
                <w:szCs w:val="22"/>
              </w:rPr>
              <w:t>Working under various tools like 5S, KAIZEN, POKA-YOKE WASTE ELIMINATION</w:t>
            </w:r>
          </w:p>
          <w:p w:rsidR="00A05BA2" w:rsidRPr="00A05BA2" w:rsidP="00A05BA2" w14:paraId="51365C17" w14:textId="77777777">
            <w:pPr>
              <w:pStyle w:val="Text"/>
              <w:numPr>
                <w:ilvl w:val="0"/>
                <w:numId w:val="2"/>
              </w:numPr>
            </w:pPr>
            <w:r w:rsidRPr="00A05BA2">
              <w:rPr>
                <w:rFonts w:eastAsia="Calibri" w:cstheme="minorHAnsi"/>
                <w:bCs/>
                <w:color w:val="auto"/>
                <w:sz w:val="24"/>
                <w:szCs w:val="22"/>
              </w:rPr>
              <w:t>Responsible for achievements of quantified targets SPP, Rejection and Rework control.</w:t>
            </w:r>
          </w:p>
          <w:p w:rsidR="00A05BA2" w:rsidRPr="00A05BA2" w:rsidP="00A05BA2" w14:paraId="426CEA3C" w14:textId="77777777">
            <w:pPr>
              <w:pStyle w:val="Text"/>
              <w:numPr>
                <w:ilvl w:val="0"/>
                <w:numId w:val="2"/>
              </w:numPr>
            </w:pPr>
            <w:r w:rsidRPr="00A05BA2">
              <w:rPr>
                <w:rFonts w:eastAsia="Calibri" w:cstheme="minorHAnsi"/>
                <w:bCs/>
                <w:color w:val="auto"/>
                <w:sz w:val="24"/>
                <w:szCs w:val="22"/>
              </w:rPr>
              <w:t>Continuous weld quality improvement and assurance.</w:t>
            </w:r>
          </w:p>
          <w:p w:rsidR="00A05BA2" w:rsidRPr="00A05BA2" w:rsidP="00A05BA2" w14:paraId="03CD38D9" w14:textId="77777777">
            <w:pPr>
              <w:pStyle w:val="Text"/>
              <w:numPr>
                <w:ilvl w:val="0"/>
                <w:numId w:val="2"/>
              </w:numPr>
            </w:pPr>
            <w:r w:rsidRPr="00A05BA2">
              <w:rPr>
                <w:rFonts w:eastAsia="Calibri" w:cstheme="minorHAnsi"/>
                <w:bCs/>
                <w:color w:val="auto"/>
                <w:sz w:val="24"/>
                <w:szCs w:val="22"/>
              </w:rPr>
              <w:t>Imparting training to the new joined in the areas of welding processes, welding techniques, quality aspects, safety at the workstation / shop floor, etc.</w:t>
            </w:r>
          </w:p>
          <w:p w:rsidR="00D20DA9" w:rsidRPr="001700F2" w:rsidP="00A05BA2" w14:paraId="3CC13CB6" w14:textId="46A0042E">
            <w:pPr>
              <w:pStyle w:val="Text"/>
              <w:numPr>
                <w:ilvl w:val="0"/>
                <w:numId w:val="2"/>
              </w:numPr>
            </w:pPr>
            <w:r w:rsidRPr="00A05BA2">
              <w:rPr>
                <w:rFonts w:eastAsia="Calibri" w:cstheme="minorHAnsi"/>
                <w:bCs/>
                <w:color w:val="auto"/>
                <w:sz w:val="24"/>
                <w:szCs w:val="22"/>
              </w:rPr>
              <w:t>CFT Activity for internal and external customer complaints.</w:t>
            </w:r>
          </w:p>
          <w:p w:rsidR="0040233B" w:rsidRPr="001700F2" w:rsidP="00D20DA9" w14:paraId="6186A4A1" w14:textId="5F458C56">
            <w:pPr>
              <w:pStyle w:val="Text"/>
            </w:pPr>
            <w:r w:rsidRPr="001700F2">
              <w:rPr>
                <w:sz w:val="21"/>
              </w:rPr>
              <w:t xml:space="preserve"> </w:t>
            </w:r>
          </w:p>
        </w:tc>
      </w:tr>
      <w:tr w14:paraId="5B4B7269" w14:textId="77777777" w:rsidTr="004D0CF9">
        <w:tblPrEx>
          <w:tblW w:w="0" w:type="auto"/>
          <w:tblLook w:val="04A0"/>
        </w:tblPrEx>
        <w:trPr>
          <w:trHeight w:val="220"/>
        </w:trPr>
        <w:tc>
          <w:tcPr>
            <w:tcW w:w="2711" w:type="dxa"/>
            <w:vMerge w:val="restart"/>
            <w:shd w:val="clear" w:color="auto" w:fill="F2F2F2" w:themeFill="background1" w:themeFillShade="F2"/>
            <w:vAlign w:val="center"/>
          </w:tcPr>
          <w:p w:rsidR="00CD50FD" w:rsidRPr="001700F2" w:rsidP="00D20DA9" w14:paraId="4C0CEB90" w14:textId="5AE8BD5A">
            <w:pPr>
              <w:pStyle w:val="Heading2"/>
            </w:pPr>
            <w:r>
              <w:t>STRENGTH</w:t>
            </w:r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7A83539CD068443892DBDF3EB51740B5"/>
                </w:placeholder>
                <w:showingPlcHdr/>
                <w:text/>
                <w:temporary/>
                <w15:appearance w15:val="hidden"/>
              </w:sdtPr>
              <w:sdtEndPr>
                <w:rPr>
                  <w:rStyle w:val="Accent"/>
                </w:rPr>
              </w:sdtEndPr>
              <w:sdtContent>
                <w:r w:rsidRPr="00914100" w:rsid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4369" w:type="dxa"/>
            <w:vMerge w:val="restart"/>
            <w:shd w:val="clear" w:color="auto" w:fill="303848" w:themeFill="accent1"/>
            <w:vAlign w:val="center"/>
          </w:tcPr>
          <w:p w:rsidR="00CD50FD" w:rsidRPr="001700F2" w:rsidP="00D20DA9" w14:paraId="26B5E116" w14:textId="0B29FF42">
            <w:pPr>
              <w:pStyle w:val="Heading1"/>
            </w:pPr>
            <w:r>
              <w:t>KEY SKILLS</w:t>
            </w:r>
            <w:r w:rsidRPr="001700F2" w:rsidR="00D20DA9">
              <w:t xml:space="preserve"> </w:t>
            </w:r>
          </w:p>
        </w:tc>
        <w:tc>
          <w:tcPr>
            <w:tcW w:w="2220" w:type="dxa"/>
            <w:tcBorders>
              <w:bottom w:val="single" w:sz="18" w:space="0" w:color="BF9268" w:themeColor="accent2"/>
            </w:tcBorders>
          </w:tcPr>
          <w:p w:rsidR="00CD50FD" w:rsidRPr="001700F2" w14:paraId="2A88C071" w14:textId="77777777"/>
        </w:tc>
      </w:tr>
      <w:tr w14:paraId="37194A03" w14:textId="77777777" w:rsidTr="004D0CF9">
        <w:tblPrEx>
          <w:tblW w:w="0" w:type="auto"/>
          <w:tblLook w:val="04A0"/>
        </w:tblPrEx>
        <w:trPr>
          <w:trHeight w:val="220"/>
        </w:trPr>
        <w:tc>
          <w:tcPr>
            <w:tcW w:w="2711" w:type="dxa"/>
            <w:vMerge/>
            <w:shd w:val="clear" w:color="auto" w:fill="F2F2F2" w:themeFill="background1" w:themeFillShade="F2"/>
            <w:vAlign w:val="center"/>
          </w:tcPr>
          <w:p w:rsidR="00CD50FD" w:rsidRPr="001700F2" w:rsidP="00CD50FD" w14:paraId="78710B4B" w14:textId="77777777">
            <w:pPr>
              <w:pStyle w:val="Heading2"/>
              <w:rPr>
                <w:spacing w:val="32"/>
              </w:rPr>
            </w:pPr>
          </w:p>
        </w:tc>
        <w:tc>
          <w:tcPr>
            <w:tcW w:w="4369" w:type="dxa"/>
            <w:vMerge/>
            <w:shd w:val="clear" w:color="auto" w:fill="303848" w:themeFill="accent1"/>
            <w:vAlign w:val="center"/>
          </w:tcPr>
          <w:p w:rsidR="00CD50FD" w:rsidRPr="001700F2" w:rsidP="00CD50FD" w14:paraId="23CB44B1" w14:textId="77777777">
            <w:pPr>
              <w:pStyle w:val="Heading1"/>
            </w:pPr>
          </w:p>
        </w:tc>
        <w:tc>
          <w:tcPr>
            <w:tcW w:w="2220" w:type="dxa"/>
          </w:tcPr>
          <w:p w:rsidR="00CD50FD" w14:paraId="60DAD548" w14:textId="77777777"/>
          <w:p w:rsidR="004D0CF9" w:rsidRPr="001700F2" w14:paraId="48170B4C" w14:textId="463502BF"/>
        </w:tc>
      </w:tr>
      <w:tr w14:paraId="3755EDAE" w14:textId="77777777" w:rsidTr="004D0CF9">
        <w:tblPrEx>
          <w:tblW w:w="0" w:type="auto"/>
          <w:tblLook w:val="04A0"/>
        </w:tblPrEx>
        <w:trPr>
          <w:trHeight w:val="1446"/>
        </w:trPr>
        <w:tc>
          <w:tcPr>
            <w:tcW w:w="2711" w:type="dxa"/>
            <w:shd w:val="clear" w:color="auto" w:fill="F2F2F2" w:themeFill="background1" w:themeFillShade="F2"/>
            <w:vAlign w:val="center"/>
          </w:tcPr>
          <w:p w:rsidR="00573987" w:rsidRPr="00573987" w:rsidP="00573987" w14:paraId="22BB05D2" w14:textId="7777777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sz w:val="24"/>
                <w:szCs w:val="24"/>
              </w:rPr>
            </w:pPr>
            <w:r w:rsidRPr="00573987">
              <w:rPr>
                <w:rFonts w:cstheme="minorHAnsi"/>
                <w:bCs/>
                <w:sz w:val="24"/>
                <w:szCs w:val="24"/>
              </w:rPr>
              <w:t>Problem solving abilities with good communication skills.</w:t>
            </w:r>
          </w:p>
          <w:p w:rsidR="00573987" w:rsidRPr="00573987" w:rsidP="00573987" w14:paraId="16150918" w14:textId="7777777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sz w:val="24"/>
                <w:szCs w:val="24"/>
              </w:rPr>
            </w:pPr>
            <w:r w:rsidRPr="00573987">
              <w:rPr>
                <w:rFonts w:cstheme="minorHAnsi"/>
                <w:bCs/>
                <w:sz w:val="24"/>
                <w:szCs w:val="24"/>
              </w:rPr>
              <w:t>Confident with positive attitude and good team spirit and leadership skills.</w:t>
            </w:r>
          </w:p>
          <w:p w:rsidR="00573987" w:rsidP="00573987" w14:paraId="42F140B9" w14:textId="6EB4205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sz w:val="24"/>
                <w:szCs w:val="24"/>
              </w:rPr>
            </w:pPr>
            <w:r w:rsidRPr="00573987">
              <w:rPr>
                <w:rFonts w:cstheme="minorHAnsi"/>
                <w:bCs/>
                <w:sz w:val="24"/>
                <w:szCs w:val="24"/>
              </w:rPr>
              <w:t>Quick learner and passionate for growth and success.</w:t>
            </w:r>
          </w:p>
          <w:p w:rsidR="00595DCE" w:rsidP="00595DCE" w14:paraId="0F48E400" w14:textId="39891915">
            <w:pPr>
              <w:rPr>
                <w:rFonts w:cstheme="minorHAnsi"/>
                <w:bCs/>
              </w:rPr>
            </w:pPr>
          </w:p>
          <w:p w:rsidR="00595DCE" w:rsidP="00595DCE" w14:paraId="5B940628" w14:textId="58BD09F7">
            <w:pPr>
              <w:rPr>
                <w:rFonts w:cstheme="minorHAnsi"/>
                <w:bCs/>
              </w:rPr>
            </w:pPr>
          </w:p>
          <w:p w:rsidR="00595DCE" w:rsidP="00595DCE" w14:paraId="673435F9" w14:textId="59078B37">
            <w:pPr>
              <w:rPr>
                <w:rFonts w:cstheme="minorHAnsi"/>
                <w:bCs/>
              </w:rPr>
            </w:pPr>
          </w:p>
          <w:p w:rsidR="00595DCE" w:rsidP="00595DCE" w14:paraId="11749D31" w14:textId="41BF1CF8">
            <w:pPr>
              <w:rPr>
                <w:rFonts w:cstheme="minorHAnsi"/>
                <w:bCs/>
              </w:rPr>
            </w:pPr>
          </w:p>
          <w:p w:rsidR="00595DCE" w:rsidP="00595DCE" w14:paraId="5BC72A76" w14:textId="02B4DEF1">
            <w:pPr>
              <w:rPr>
                <w:rFonts w:cstheme="minorHAnsi"/>
                <w:bCs/>
              </w:rPr>
            </w:pPr>
          </w:p>
          <w:p w:rsidR="00595DCE" w:rsidP="00595DCE" w14:paraId="6FD97081" w14:textId="03BE0479">
            <w:pPr>
              <w:rPr>
                <w:rFonts w:cstheme="minorHAnsi"/>
                <w:bCs/>
              </w:rPr>
            </w:pPr>
          </w:p>
          <w:p w:rsidR="00595DCE" w:rsidP="00595DCE" w14:paraId="2BBE46E3" w14:textId="3DB23D65">
            <w:pPr>
              <w:rPr>
                <w:rFonts w:cstheme="minorHAnsi"/>
                <w:bCs/>
              </w:rPr>
            </w:pPr>
          </w:p>
          <w:p w:rsidR="00595DCE" w:rsidP="00595DCE" w14:paraId="79EA17BE" w14:textId="249DBBE0">
            <w:pPr>
              <w:rPr>
                <w:rFonts w:cstheme="minorHAnsi"/>
                <w:bCs/>
              </w:rPr>
            </w:pPr>
          </w:p>
          <w:p w:rsidR="00595DCE" w:rsidP="00595DCE" w14:paraId="523D50EC" w14:textId="155651B1">
            <w:pPr>
              <w:rPr>
                <w:rFonts w:cstheme="minorHAnsi"/>
                <w:bCs/>
              </w:rPr>
            </w:pPr>
          </w:p>
          <w:p w:rsidR="00595DCE" w:rsidP="00595DCE" w14:paraId="2B88B29E" w14:textId="36391D88">
            <w:pPr>
              <w:rPr>
                <w:rFonts w:cstheme="minorHAnsi"/>
                <w:bCs/>
              </w:rPr>
            </w:pPr>
          </w:p>
          <w:p w:rsidR="00595DCE" w:rsidP="00595DCE" w14:paraId="482EC4D8" w14:textId="45427586">
            <w:pPr>
              <w:rPr>
                <w:rFonts w:cstheme="minorHAnsi"/>
                <w:bCs/>
              </w:rPr>
            </w:pPr>
          </w:p>
          <w:p w:rsidR="00595DCE" w:rsidP="00595DCE" w14:paraId="21A37477" w14:textId="16B7CA75">
            <w:pPr>
              <w:rPr>
                <w:rFonts w:cstheme="minorHAnsi"/>
                <w:bCs/>
              </w:rPr>
            </w:pPr>
          </w:p>
          <w:p w:rsidR="00595DCE" w:rsidP="00595DCE" w14:paraId="23DE9A16" w14:textId="2DC9FE95">
            <w:pPr>
              <w:rPr>
                <w:rFonts w:cstheme="minorHAnsi"/>
                <w:bCs/>
              </w:rPr>
            </w:pPr>
          </w:p>
          <w:p w:rsidR="00595DCE" w:rsidP="00595DCE" w14:paraId="140D8A3B" w14:textId="667CC842">
            <w:pPr>
              <w:rPr>
                <w:rFonts w:cstheme="minorHAnsi"/>
                <w:bCs/>
              </w:rPr>
            </w:pPr>
          </w:p>
          <w:p w:rsidR="00595DCE" w:rsidP="00595DCE" w14:paraId="5C1B691C" w14:textId="229C4EE9">
            <w:pPr>
              <w:rPr>
                <w:rFonts w:cstheme="minorHAnsi"/>
                <w:bCs/>
              </w:rPr>
            </w:pPr>
          </w:p>
          <w:p w:rsidR="00595DCE" w:rsidP="00595DCE" w14:paraId="618BFE29" w14:textId="52A2499A">
            <w:pPr>
              <w:rPr>
                <w:rFonts w:cstheme="minorHAnsi"/>
                <w:bCs/>
              </w:rPr>
            </w:pPr>
          </w:p>
          <w:p w:rsidR="00595DCE" w:rsidP="00595DCE" w14:paraId="36EE8990" w14:textId="78203360">
            <w:pPr>
              <w:rPr>
                <w:rFonts w:cstheme="minorHAnsi"/>
                <w:bCs/>
              </w:rPr>
            </w:pPr>
          </w:p>
          <w:p w:rsidR="00595DCE" w:rsidP="00595DCE" w14:paraId="09EBB661" w14:textId="13B6B871">
            <w:pPr>
              <w:rPr>
                <w:rFonts w:cstheme="minorHAnsi"/>
                <w:bCs/>
              </w:rPr>
            </w:pPr>
          </w:p>
          <w:p w:rsidR="00595DCE" w:rsidRPr="00595DCE" w:rsidP="00595DCE" w14:paraId="63CE91FA" w14:textId="27F8C710">
            <w:pPr>
              <w:rPr>
                <w:rFonts w:cs="Times New Roman (Body CS)"/>
                <w:color w:val="303848" w:themeColor="accent1"/>
                <w:spacing w:val="80"/>
              </w:rPr>
            </w:pPr>
            <w:r w:rsidRPr="00595DCE">
              <w:rPr>
                <w:rFonts w:cs="Times New Roman (Body CS)"/>
                <w:color w:val="303848" w:themeColor="accent1"/>
                <w:spacing w:val="80"/>
              </w:rPr>
              <w:t>PERSONAL DETAILS</w:t>
            </w:r>
            <w:r>
              <w:rPr>
                <w:rStyle w:val="Accent"/>
              </w:rPr>
              <w:t xml:space="preserve"> </w:t>
            </w:r>
            <w:sdt>
              <w:sdtPr>
                <w:rPr>
                  <w:rStyle w:val="Accent"/>
                </w:rPr>
                <w:id w:val="587651438"/>
                <w:placeholder>
                  <w:docPart w:val="34E96C0643484D00B931490DEE7B3C7F"/>
                </w:placeholder>
                <w:showingPlcHdr/>
                <w:text/>
                <w:temporary/>
                <w15:appearance w15:val="hidden"/>
              </w:sdtPr>
              <w:sdtEndPr>
                <w:rPr>
                  <w:rStyle w:val="Accent"/>
                </w:rPr>
              </w:sdtEndPr>
              <w:sdtContent>
                <w:r w:rsidRPr="00914100">
                  <w:rPr>
                    <w:rStyle w:val="Accent"/>
                  </w:rPr>
                  <w:t>—</w:t>
                </w:r>
              </w:sdtContent>
            </w:sdt>
          </w:p>
          <w:p w:rsidR="00595DCE" w:rsidRPr="00595DCE" w:rsidP="00595DCE" w14:paraId="1FD23B70" w14:textId="0DF984BC"/>
        </w:tc>
        <w:tc>
          <w:tcPr>
            <w:tcW w:w="6589" w:type="dxa"/>
            <w:gridSpan w:val="2"/>
            <w:vAlign w:val="center"/>
          </w:tcPr>
          <w:p w:rsidR="004D0CF9" w:rsidRPr="004D0CF9" w:rsidP="004D0CF9" w14:paraId="62B96BC6" w14:textId="77777777">
            <w:pPr>
              <w:pStyle w:val="Text"/>
              <w:ind w:left="720"/>
            </w:pPr>
          </w:p>
          <w:p w:rsidR="00A05BA2" w:rsidRPr="00A05BA2" w:rsidP="004D0CF9" w14:paraId="0273524E" w14:textId="07299EB0">
            <w:pPr>
              <w:pStyle w:val="Text"/>
              <w:numPr>
                <w:ilvl w:val="0"/>
                <w:numId w:val="3"/>
              </w:numPr>
            </w:pPr>
            <w:r w:rsidRPr="00A05BA2">
              <w:rPr>
                <w:rFonts w:ascii="Times New Roman" w:eastAsia="Calibri" w:hAnsi="Times New Roman" w:cs="Times New Roman"/>
                <w:color w:val="auto"/>
                <w:sz w:val="24"/>
              </w:rPr>
              <w:t>Maximum utilization of manpower to increase productivity.</w:t>
            </w:r>
          </w:p>
          <w:p w:rsidR="00573987" w:rsidRPr="00573987" w:rsidP="004D0CF9" w14:paraId="6BC9276B" w14:textId="77777777">
            <w:pPr>
              <w:pStyle w:val="Text"/>
              <w:numPr>
                <w:ilvl w:val="0"/>
                <w:numId w:val="3"/>
              </w:numPr>
            </w:pPr>
            <w:r w:rsidRPr="00A05BA2">
              <w:rPr>
                <w:rFonts w:ascii="Times New Roman" w:eastAsia="Calibri" w:hAnsi="Times New Roman" w:cs="Times New Roman"/>
                <w:color w:val="auto"/>
                <w:sz w:val="24"/>
              </w:rPr>
              <w:t>Teaching and programming in robot (KUKA, (YASKAWA) MOTOMAN, ABB and OTC).</w:t>
            </w:r>
          </w:p>
          <w:p w:rsidR="00573987" w:rsidRPr="00573987" w:rsidP="004D0CF9" w14:paraId="0EBC1398" w14:textId="77777777">
            <w:pPr>
              <w:pStyle w:val="Text"/>
              <w:numPr>
                <w:ilvl w:val="0"/>
                <w:numId w:val="3"/>
              </w:numPr>
            </w:pPr>
            <w:r w:rsidRPr="00A05BA2">
              <w:rPr>
                <w:rFonts w:ascii="Times New Roman" w:eastAsia="Calibri" w:hAnsi="Times New Roman" w:cs="Times New Roman"/>
                <w:color w:val="auto"/>
                <w:sz w:val="24"/>
              </w:rPr>
              <w:t>Setting of parameters for welding.</w:t>
            </w:r>
          </w:p>
          <w:p w:rsidR="00573987" w:rsidRPr="00573987" w:rsidP="004D0CF9" w14:paraId="303D1D5E" w14:textId="5A4F80F9">
            <w:pPr>
              <w:pStyle w:val="Text"/>
              <w:numPr>
                <w:ilvl w:val="0"/>
                <w:numId w:val="3"/>
              </w:numPr>
            </w:pPr>
            <w:r w:rsidRPr="00A05BA2">
              <w:rPr>
                <w:rFonts w:ascii="Times New Roman" w:eastAsia="Calibri" w:hAnsi="Times New Roman" w:cs="Times New Roman"/>
                <w:color w:val="auto"/>
                <w:sz w:val="24"/>
              </w:rPr>
              <w:t xml:space="preserve">Maintain 5’s </w:t>
            </w:r>
            <w:r w:rsidRPr="00A05BA2">
              <w:rPr>
                <w:rFonts w:ascii="Times New Roman" w:eastAsia="Calibri" w:hAnsi="Times New Roman" w:cs="Times New Roman"/>
                <w:color w:val="auto"/>
                <w:sz w:val="24"/>
              </w:rPr>
              <w:t>on</w:t>
            </w:r>
            <w:r>
              <w:rPr>
                <w:rFonts w:ascii="Times New Roman" w:eastAsia="Calibri" w:hAnsi="Times New Roman" w:cs="Times New Roman"/>
                <w:color w:val="auto"/>
                <w:sz w:val="24"/>
              </w:rPr>
              <w:t>-</w:t>
            </w:r>
            <w:r w:rsidRPr="00A05BA2">
              <w:rPr>
                <w:rFonts w:ascii="Times New Roman" w:eastAsia="Calibri" w:hAnsi="Times New Roman" w:cs="Times New Roman"/>
                <w:color w:val="auto"/>
                <w:sz w:val="24"/>
              </w:rPr>
              <w:t>line</w:t>
            </w:r>
            <w:r w:rsidRPr="00A05BA2">
              <w:rPr>
                <w:rFonts w:ascii="Times New Roman" w:eastAsia="Calibri" w:hAnsi="Times New Roman" w:cs="Times New Roman"/>
                <w:color w:val="auto"/>
                <w:sz w:val="24"/>
              </w:rPr>
              <w:t>.</w:t>
            </w:r>
          </w:p>
          <w:p w:rsidR="00573987" w:rsidRPr="00573987" w:rsidP="004D0CF9" w14:paraId="1A2A779F" w14:textId="77777777">
            <w:pPr>
              <w:pStyle w:val="Text"/>
              <w:numPr>
                <w:ilvl w:val="0"/>
                <w:numId w:val="3"/>
              </w:numPr>
            </w:pPr>
            <w:r w:rsidRPr="00A05BA2">
              <w:rPr>
                <w:rFonts w:ascii="Times New Roman" w:eastAsia="Calibri" w:hAnsi="Times New Roman" w:cs="Times New Roman"/>
                <w:color w:val="auto"/>
                <w:sz w:val="24"/>
              </w:rPr>
              <w:t>Responsible for customer complaint.</w:t>
            </w:r>
          </w:p>
          <w:p w:rsidR="004D0CF9" w:rsidRPr="00573987" w:rsidP="00573987" w14:paraId="44E2CDAF" w14:textId="2DDC0E12">
            <w:pPr>
              <w:pStyle w:val="Text"/>
              <w:numPr>
                <w:ilvl w:val="0"/>
                <w:numId w:val="3"/>
              </w:numPr>
            </w:pPr>
            <w:r w:rsidRPr="00A05BA2">
              <w:rPr>
                <w:rFonts w:ascii="Times New Roman" w:eastAsia="Calibri" w:hAnsi="Times New Roman" w:cs="Times New Roman"/>
                <w:color w:val="auto"/>
                <w:sz w:val="24"/>
              </w:rPr>
              <w:t xml:space="preserve">To maintain the records of daily line rejections &amp; discuss with production to control &amp; </w:t>
            </w:r>
            <w:r>
              <w:rPr>
                <w:rFonts w:ascii="Times New Roman" w:eastAsia="Calibri" w:hAnsi="Times New Roman" w:cs="Times New Roman"/>
                <w:color w:val="auto"/>
                <w:sz w:val="24"/>
              </w:rPr>
              <w:t>t</w:t>
            </w:r>
            <w:r w:rsidRPr="00A05BA2">
              <w:rPr>
                <w:rFonts w:ascii="Times New Roman" w:eastAsia="Calibri" w:hAnsi="Times New Roman" w:cs="Times New Roman"/>
                <w:color w:val="auto"/>
                <w:sz w:val="24"/>
              </w:rPr>
              <w:t>ake preventive action</w:t>
            </w:r>
            <w:r>
              <w:rPr>
                <w:rFonts w:ascii="Times New Roman" w:eastAsia="Calibri" w:hAnsi="Times New Roman" w:cs="Times New Roman"/>
                <w:color w:val="auto"/>
                <w:sz w:val="24"/>
              </w:rPr>
              <w:t>.</w:t>
            </w:r>
            <w:r w:rsidRPr="00A05BA2">
              <w:rPr>
                <w:rFonts w:ascii="Times New Roman" w:eastAsia="Calibri" w:hAnsi="Times New Roman" w:cs="Times New Roman"/>
                <w:color w:val="auto"/>
                <w:sz w:val="24"/>
              </w:rPr>
              <w:t xml:space="preserve">                                                        </w:t>
            </w:r>
          </w:p>
          <w:p w:rsidR="00573987" w:rsidRPr="00573987" w:rsidP="00A05BA2" w14:paraId="2CC40781" w14:textId="77777777">
            <w:pPr>
              <w:pStyle w:val="Text"/>
              <w:numPr>
                <w:ilvl w:val="0"/>
                <w:numId w:val="3"/>
              </w:numPr>
            </w:pPr>
            <w:r>
              <w:rPr>
                <w:rFonts w:ascii="Times New Roman" w:eastAsia="Calibri" w:hAnsi="Times New Roman" w:cs="Times New Roman"/>
                <w:color w:val="auto"/>
                <w:sz w:val="24"/>
              </w:rPr>
              <w:t>M</w:t>
            </w:r>
            <w:r w:rsidRPr="00A05BA2" w:rsidR="00A05BA2">
              <w:rPr>
                <w:rFonts w:ascii="Times New Roman" w:eastAsia="Calibri" w:hAnsi="Times New Roman" w:cs="Times New Roman"/>
                <w:color w:val="auto"/>
                <w:sz w:val="24"/>
              </w:rPr>
              <w:t>aintain record of rework and scrap.</w:t>
            </w:r>
          </w:p>
          <w:p w:rsidR="00573987" w:rsidRPr="00573987" w:rsidP="00A05BA2" w14:paraId="60223F8B" w14:textId="77777777">
            <w:pPr>
              <w:pStyle w:val="Text"/>
              <w:numPr>
                <w:ilvl w:val="0"/>
                <w:numId w:val="3"/>
              </w:numPr>
            </w:pPr>
            <w:r w:rsidRPr="00A05BA2">
              <w:rPr>
                <w:rFonts w:ascii="Times New Roman" w:eastAsia="Calibri" w:hAnsi="Times New Roman" w:cs="Times New Roman"/>
                <w:color w:val="auto"/>
                <w:sz w:val="24"/>
              </w:rPr>
              <w:t>To remove welding defect from process.</w:t>
            </w:r>
          </w:p>
          <w:p w:rsidR="00573987" w:rsidRPr="00573987" w:rsidP="00A05BA2" w14:paraId="1B5B923C" w14:textId="77777777">
            <w:pPr>
              <w:pStyle w:val="Text"/>
              <w:numPr>
                <w:ilvl w:val="0"/>
                <w:numId w:val="3"/>
              </w:numPr>
            </w:pPr>
            <w:r w:rsidRPr="00A05BA2">
              <w:rPr>
                <w:rFonts w:ascii="Times New Roman" w:eastAsia="Calibri" w:hAnsi="Times New Roman" w:cs="Times New Roman"/>
                <w:color w:val="auto"/>
                <w:sz w:val="24"/>
              </w:rPr>
              <w:t>To give training to new operator.</w:t>
            </w:r>
          </w:p>
          <w:p w:rsidR="00573987" w:rsidRPr="00573987" w:rsidP="00A05BA2" w14:paraId="7006705A" w14:textId="77777777">
            <w:pPr>
              <w:pStyle w:val="Text"/>
              <w:numPr>
                <w:ilvl w:val="0"/>
                <w:numId w:val="3"/>
              </w:numPr>
            </w:pPr>
            <w:r w:rsidRPr="00A05BA2">
              <w:rPr>
                <w:rFonts w:ascii="Times New Roman" w:eastAsia="Calibri" w:hAnsi="Times New Roman" w:cs="Times New Roman"/>
                <w:color w:val="auto"/>
                <w:sz w:val="24"/>
              </w:rPr>
              <w:t>Production planning as per customer schedule.</w:t>
            </w:r>
          </w:p>
          <w:p w:rsidR="00573987" w:rsidRPr="00573987" w:rsidP="00A05BA2" w14:paraId="520C1F46" w14:textId="77777777">
            <w:pPr>
              <w:pStyle w:val="Text"/>
              <w:numPr>
                <w:ilvl w:val="0"/>
                <w:numId w:val="3"/>
              </w:numPr>
            </w:pPr>
            <w:r w:rsidRPr="00A05BA2">
              <w:rPr>
                <w:rFonts w:ascii="Times New Roman" w:eastAsia="Calibri" w:hAnsi="Times New Roman" w:cs="Times New Roman"/>
                <w:color w:val="auto"/>
                <w:sz w:val="24"/>
              </w:rPr>
              <w:t>Continual improvement / Kaizen / suggestion implementation in department.</w:t>
            </w:r>
          </w:p>
          <w:p w:rsidR="00573987" w:rsidRPr="00573987" w:rsidP="00A05BA2" w14:paraId="7F6CEF09" w14:textId="77777777">
            <w:pPr>
              <w:pStyle w:val="Text"/>
              <w:numPr>
                <w:ilvl w:val="0"/>
                <w:numId w:val="3"/>
              </w:numPr>
            </w:pPr>
            <w:r w:rsidRPr="00A05BA2">
              <w:rPr>
                <w:rFonts w:ascii="Times New Roman" w:eastAsia="Calibri" w:hAnsi="Times New Roman" w:cs="Times New Roman"/>
                <w:color w:val="auto"/>
                <w:sz w:val="24"/>
              </w:rPr>
              <w:t>Critical interpersonal and team skills to work in cross-cultural environment.</w:t>
            </w:r>
          </w:p>
          <w:p w:rsidR="00573987" w:rsidRPr="00573987" w:rsidP="00A05BA2" w14:paraId="21ACC811" w14:textId="77777777">
            <w:pPr>
              <w:pStyle w:val="Text"/>
              <w:numPr>
                <w:ilvl w:val="0"/>
                <w:numId w:val="3"/>
              </w:numPr>
            </w:pPr>
            <w:r w:rsidRPr="00A05BA2">
              <w:rPr>
                <w:rFonts w:ascii="Times New Roman" w:eastAsia="Calibri" w:hAnsi="Times New Roman" w:cs="Times New Roman"/>
                <w:color w:val="auto"/>
                <w:sz w:val="24"/>
              </w:rPr>
              <w:t>Management skills to handling critical issues.</w:t>
            </w:r>
          </w:p>
          <w:p w:rsidR="00D20DA9" w:rsidRPr="001700F2" w:rsidP="00A05BA2" w14:paraId="0E06C275" w14:textId="5341E2F6">
            <w:pPr>
              <w:pStyle w:val="Text"/>
              <w:numPr>
                <w:ilvl w:val="0"/>
                <w:numId w:val="3"/>
              </w:numPr>
            </w:pPr>
            <w:r w:rsidRPr="00A05BA2">
              <w:rPr>
                <w:rFonts w:ascii="Times New Roman" w:eastAsia="Calibri" w:hAnsi="Times New Roman" w:cs="Times New Roman"/>
                <w:color w:val="auto"/>
                <w:sz w:val="24"/>
              </w:rPr>
              <w:t>Prepare documents 4M change &amp; Skill Matrix.</w:t>
            </w:r>
          </w:p>
          <w:p w:rsidR="004D0CF9" w:rsidRPr="004D0CF9" w:rsidP="004D0CF9" w14:paraId="2F785B5E" w14:textId="1BE42BE4">
            <w:pPr>
              <w:pStyle w:val="Text"/>
            </w:pPr>
            <w:r w:rsidRPr="001700F2">
              <w:t xml:space="preserve"> </w:t>
            </w:r>
          </w:p>
        </w:tc>
      </w:tr>
      <w:tr w14:paraId="0224AFD5" w14:textId="77777777" w:rsidTr="00D44D46">
        <w:tblPrEx>
          <w:tblW w:w="0" w:type="auto"/>
          <w:tblLook w:val="04A0"/>
        </w:tblPrEx>
        <w:trPr>
          <w:trHeight w:val="60"/>
        </w:trPr>
        <w:tc>
          <w:tcPr>
            <w:tcW w:w="2711" w:type="dxa"/>
            <w:vMerge w:val="restart"/>
            <w:shd w:val="clear" w:color="auto" w:fill="F2F2F2" w:themeFill="background1" w:themeFillShade="F2"/>
          </w:tcPr>
          <w:p w:rsidR="00CD50FD" w:rsidP="00595DCE" w14:paraId="053E7146" w14:textId="77777777">
            <w:pPr>
              <w:pStyle w:val="ListParagraph"/>
              <w:numPr>
                <w:ilvl w:val="0"/>
                <w:numId w:val="11"/>
              </w:numPr>
            </w:pPr>
            <w:r>
              <w:t>D.O.B: 20/11/1089</w:t>
            </w:r>
          </w:p>
          <w:p w:rsidR="00595DCE" w:rsidP="00595DCE" w14:paraId="48634219" w14:textId="77777777">
            <w:pPr>
              <w:pStyle w:val="ListParagraph"/>
              <w:numPr>
                <w:ilvl w:val="0"/>
                <w:numId w:val="11"/>
              </w:numPr>
            </w:pPr>
            <w:r>
              <w:t>Father Name: Sh. Naresh Sharma</w:t>
            </w:r>
          </w:p>
          <w:p w:rsidR="00595DCE" w:rsidRPr="001700F2" w:rsidP="00595DCE" w14:paraId="768BFF74" w14:textId="4AEC5B4E">
            <w:pPr>
              <w:pStyle w:val="ListParagraph"/>
              <w:numPr>
                <w:ilvl w:val="0"/>
                <w:numId w:val="11"/>
              </w:numPr>
            </w:pPr>
            <w:r>
              <w:t>Sex: Male</w:t>
            </w:r>
          </w:p>
        </w:tc>
        <w:tc>
          <w:tcPr>
            <w:tcW w:w="4369" w:type="dxa"/>
            <w:vMerge w:val="restart"/>
            <w:shd w:val="clear" w:color="auto" w:fill="303848" w:themeFill="accent1"/>
            <w:vAlign w:val="center"/>
          </w:tcPr>
          <w:p w:rsidR="00CD50FD" w:rsidRPr="001700F2" w:rsidP="00D20DA9" w14:paraId="73D3FDC6" w14:textId="34841281">
            <w:pPr>
              <w:pStyle w:val="Heading1"/>
            </w:pPr>
            <w:r>
              <w:t>MAJOR ACHIEVEMENTS</w:t>
            </w:r>
            <w:r w:rsidRPr="001700F2" w:rsidR="00D20DA9">
              <w:t xml:space="preserve"> </w:t>
            </w:r>
          </w:p>
        </w:tc>
        <w:tc>
          <w:tcPr>
            <w:tcW w:w="2220" w:type="dxa"/>
            <w:tcBorders>
              <w:bottom w:val="single" w:sz="18" w:space="0" w:color="BF9268" w:themeColor="accent2"/>
            </w:tcBorders>
          </w:tcPr>
          <w:p w:rsidR="00CD50FD" w:rsidRPr="001700F2" w14:paraId="26BB7FDB" w14:textId="77777777"/>
        </w:tc>
      </w:tr>
      <w:tr w14:paraId="324713CB" w14:textId="77777777" w:rsidTr="004D0CF9">
        <w:tblPrEx>
          <w:tblW w:w="0" w:type="auto"/>
          <w:tblLook w:val="04A0"/>
        </w:tblPrEx>
        <w:trPr>
          <w:trHeight w:val="220"/>
        </w:trPr>
        <w:tc>
          <w:tcPr>
            <w:tcW w:w="2711" w:type="dxa"/>
            <w:vMerge/>
            <w:shd w:val="clear" w:color="auto" w:fill="F2F2F2" w:themeFill="background1" w:themeFillShade="F2"/>
          </w:tcPr>
          <w:p w:rsidR="00CD50FD" w:rsidRPr="001700F2" w:rsidP="00595DCE" w14:paraId="547A257E" w14:textId="77777777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4369" w:type="dxa"/>
            <w:vMerge/>
            <w:shd w:val="clear" w:color="auto" w:fill="303848" w:themeFill="accent1"/>
            <w:vAlign w:val="center"/>
          </w:tcPr>
          <w:p w:rsidR="00CD50FD" w:rsidRPr="001700F2" w:rsidP="00CD50FD" w14:paraId="6CFD2592" w14:textId="77777777">
            <w:pPr>
              <w:pStyle w:val="Heading1"/>
            </w:pPr>
          </w:p>
        </w:tc>
        <w:tc>
          <w:tcPr>
            <w:tcW w:w="2220" w:type="dxa"/>
          </w:tcPr>
          <w:p w:rsidR="00CD50FD" w:rsidRPr="001700F2" w14:paraId="469737DE" w14:textId="77777777"/>
        </w:tc>
      </w:tr>
      <w:tr w14:paraId="1FC6E6BB" w14:textId="77777777" w:rsidTr="004D0CF9">
        <w:tblPrEx>
          <w:tblW w:w="0" w:type="auto"/>
          <w:tblLook w:val="04A0"/>
        </w:tblPrEx>
        <w:trPr>
          <w:trHeight w:val="1366"/>
        </w:trPr>
        <w:tc>
          <w:tcPr>
            <w:tcW w:w="2711" w:type="dxa"/>
            <w:shd w:val="clear" w:color="auto" w:fill="F2F2F2" w:themeFill="background1" w:themeFillShade="F2"/>
          </w:tcPr>
          <w:p w:rsidR="00CD50FD" w:rsidP="00595DCE" w14:paraId="70B2F722" w14:textId="77777777">
            <w:pPr>
              <w:pStyle w:val="ListParagraph"/>
              <w:numPr>
                <w:ilvl w:val="0"/>
                <w:numId w:val="11"/>
              </w:numPr>
            </w:pPr>
            <w:r>
              <w:t>Languages: English &amp; Hindi</w:t>
            </w:r>
          </w:p>
          <w:p w:rsidR="00595DCE" w:rsidP="00595DCE" w14:paraId="4D37F4E2" w14:textId="77777777">
            <w:pPr>
              <w:pStyle w:val="ListParagraph"/>
              <w:numPr>
                <w:ilvl w:val="0"/>
                <w:numId w:val="11"/>
              </w:numPr>
            </w:pPr>
            <w:r>
              <w:t>Marital Status: Married</w:t>
            </w:r>
          </w:p>
          <w:p w:rsidR="00595DCE" w:rsidRPr="001700F2" w:rsidP="00595DCE" w14:paraId="6BCF2BE9" w14:textId="3E97B5C4">
            <w:pPr>
              <w:pStyle w:val="ListParagraph"/>
              <w:numPr>
                <w:ilvl w:val="0"/>
                <w:numId w:val="11"/>
              </w:numPr>
            </w:pPr>
            <w:r>
              <w:t xml:space="preserve">Nationality: Indian </w:t>
            </w:r>
          </w:p>
        </w:tc>
        <w:tc>
          <w:tcPr>
            <w:tcW w:w="6589" w:type="dxa"/>
            <w:gridSpan w:val="2"/>
            <w:vAlign w:val="center"/>
          </w:tcPr>
          <w:p w:rsidR="00573987" w:rsidRPr="00573987" w:rsidP="00573987" w14:paraId="68195AC2" w14:textId="521854E6">
            <w:pPr>
              <w:pStyle w:val="Text"/>
              <w:ind w:left="720"/>
            </w:pPr>
          </w:p>
          <w:p w:rsidR="00573987" w:rsidRPr="00573987" w:rsidP="00573987" w14:paraId="60A4961A" w14:textId="77777777">
            <w:pPr>
              <w:pStyle w:val="Text"/>
              <w:numPr>
                <w:ilvl w:val="0"/>
                <w:numId w:val="6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</w:rPr>
              <w:t xml:space="preserve">Productivity improvement in YHB (New Eartiga) Fendor &amp; Side dash line by layout change </w:t>
            </w:r>
          </w:p>
          <w:p w:rsidR="00573987" w:rsidRPr="00573987" w:rsidP="00573987" w14:paraId="76AD5A9E" w14:textId="7202021F">
            <w:pPr>
              <w:pStyle w:val="Text"/>
              <w:numPr>
                <w:ilvl w:val="0"/>
                <w:numId w:val="6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</w:rPr>
              <w:t>Auto stud gun cleaner new invention in industry (cii silver medal for it)</w:t>
            </w:r>
            <w:r>
              <w:rPr>
                <w:rFonts w:ascii="Calibri" w:eastAsia="Calibri" w:hAnsi="Calibri" w:cs="Calibri"/>
                <w:color w:val="auto"/>
                <w:sz w:val="24"/>
              </w:rPr>
              <w:t>.</w:t>
            </w:r>
          </w:p>
          <w:p w:rsidR="00573987" w:rsidRPr="00573987" w:rsidP="00573987" w14:paraId="64FEE439" w14:textId="77777777">
            <w:pPr>
              <w:pStyle w:val="Text"/>
              <w:numPr>
                <w:ilvl w:val="0"/>
                <w:numId w:val="6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</w:rPr>
              <w:t>Rework reduced up to 12% by improvements in Welding Fixtures.</w:t>
            </w:r>
          </w:p>
          <w:p w:rsidR="00573987" w:rsidRPr="00573987" w:rsidP="00573987" w14:paraId="601F9ADE" w14:textId="77777777">
            <w:pPr>
              <w:pStyle w:val="Text"/>
              <w:numPr>
                <w:ilvl w:val="0"/>
                <w:numId w:val="6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</w:rPr>
              <w:t>Poke- Yoke implemented in the Welding Fixtures &amp; dies.</w:t>
            </w:r>
          </w:p>
          <w:p w:rsidR="00D20DA9" w:rsidRPr="00573987" w:rsidP="00573987" w14:paraId="40D993B5" w14:textId="45621DD7">
            <w:pPr>
              <w:pStyle w:val="Text"/>
              <w:numPr>
                <w:ilvl w:val="0"/>
                <w:numId w:val="6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</w:rPr>
              <w:t>Cost saving through various KAIZEN &amp; SPS</w:t>
            </w:r>
            <w:r w:rsidRPr="00573987">
              <w:rPr>
                <w:rFonts w:ascii="Calibri" w:eastAsia="Calibri" w:hAnsi="Calibri" w:cs="Calibri"/>
                <w:color w:val="auto"/>
                <w:sz w:val="24"/>
              </w:rPr>
              <w:sym w:font="Calibri" w:char="F0D8"/>
            </w:r>
            <w:r w:rsidRPr="00573987">
              <w:rPr>
                <w:rFonts w:ascii="Calibri" w:eastAsia="Calibri" w:hAnsi="Calibri" w:cs="Calibri"/>
                <w:color w:val="auto"/>
                <w:sz w:val="24"/>
              </w:rPr>
              <w:tab/>
              <w:t>Winner Leader of Intra team KAIZEN Competition.</w:t>
            </w:r>
          </w:p>
          <w:p w:rsidR="00CD50FD" w:rsidRPr="001700F2" w:rsidP="00CD50FD" w14:paraId="76045893" w14:textId="77777777">
            <w:pPr>
              <w:pStyle w:val="Text"/>
            </w:pPr>
          </w:p>
        </w:tc>
      </w:tr>
      <w:tr w14:paraId="04D0B834" w14:textId="77777777" w:rsidTr="004D0CF9">
        <w:tblPrEx>
          <w:tblW w:w="0" w:type="auto"/>
          <w:tblLook w:val="04A0"/>
        </w:tblPrEx>
        <w:trPr>
          <w:trHeight w:val="100"/>
        </w:trPr>
        <w:tc>
          <w:tcPr>
            <w:tcW w:w="2711" w:type="dxa"/>
          </w:tcPr>
          <w:p w:rsidR="00CD50FD" w:rsidRPr="001700F2" w:rsidP="00CD50FD" w14:paraId="2C8E59FE" w14:textId="77777777"/>
        </w:tc>
        <w:tc>
          <w:tcPr>
            <w:tcW w:w="6589" w:type="dxa"/>
            <w:gridSpan w:val="2"/>
          </w:tcPr>
          <w:p w:rsidR="00CD50FD" w:rsidRPr="001700F2" w:rsidP="00CD50FD" w14:paraId="6C1F38BE" w14:textId="77777777"/>
        </w:tc>
      </w:tr>
      <w:tr w14:paraId="24B0C802" w14:textId="77777777" w:rsidTr="004D0CF9">
        <w:tblPrEx>
          <w:tblW w:w="0" w:type="auto"/>
          <w:tblLook w:val="04A0"/>
        </w:tblPrEx>
        <w:trPr>
          <w:trHeight w:val="140"/>
        </w:trPr>
        <w:tc>
          <w:tcPr>
            <w:tcW w:w="2711" w:type="dxa"/>
            <w:tcBorders>
              <w:bottom w:val="single" w:sz="18" w:space="0" w:color="BF9268" w:themeColor="accent2"/>
            </w:tcBorders>
          </w:tcPr>
          <w:p w:rsidR="00CD50FD" w:rsidRPr="001700F2" w14:paraId="56375B03" w14:textId="77777777"/>
        </w:tc>
        <w:tc>
          <w:tcPr>
            <w:tcW w:w="4369" w:type="dxa"/>
            <w:vMerge w:val="restart"/>
            <w:shd w:val="clear" w:color="auto" w:fill="303848" w:themeFill="accent1"/>
            <w:vAlign w:val="center"/>
          </w:tcPr>
          <w:p w:rsidR="00CD50FD" w:rsidRPr="00573987" w:rsidP="00D20DA9" w14:paraId="24AB5DCE" w14:textId="762E8C7A">
            <w:pPr>
              <w:pStyle w:val="Heading1"/>
            </w:pPr>
            <w:r w:rsidRPr="00573987">
              <w:t>WELDING M/C HANDLED (SPECIFICATION &amp; MAKE</w:t>
            </w:r>
            <w:r>
              <w:t>)</w:t>
            </w:r>
          </w:p>
        </w:tc>
        <w:tc>
          <w:tcPr>
            <w:tcW w:w="2220" w:type="dxa"/>
            <w:tcBorders>
              <w:bottom w:val="single" w:sz="18" w:space="0" w:color="BF9268" w:themeColor="accent2"/>
            </w:tcBorders>
          </w:tcPr>
          <w:p w:rsidR="00CD50FD" w:rsidRPr="001700F2" w14:paraId="5D3A67E6" w14:textId="77777777"/>
        </w:tc>
      </w:tr>
      <w:tr w14:paraId="6AED266C" w14:textId="77777777" w:rsidTr="004D0CF9">
        <w:tblPrEx>
          <w:tblW w:w="0" w:type="auto"/>
          <w:tblLook w:val="04A0"/>
        </w:tblPrEx>
        <w:trPr>
          <w:trHeight w:val="140"/>
        </w:trPr>
        <w:tc>
          <w:tcPr>
            <w:tcW w:w="2711" w:type="dxa"/>
            <w:tcBorders>
              <w:top w:val="single" w:sz="18" w:space="0" w:color="BF9268" w:themeColor="accent2"/>
            </w:tcBorders>
          </w:tcPr>
          <w:p w:rsidR="00CD50FD" w:rsidRPr="001700F2" w14:paraId="2CF5CC52" w14:textId="77777777"/>
        </w:tc>
        <w:tc>
          <w:tcPr>
            <w:tcW w:w="4369" w:type="dxa"/>
            <w:vMerge/>
            <w:shd w:val="clear" w:color="auto" w:fill="303848" w:themeFill="accent1"/>
          </w:tcPr>
          <w:p w:rsidR="00CD50FD" w:rsidRPr="001700F2" w:rsidP="00CD50FD" w14:paraId="6CAC263A" w14:textId="77777777">
            <w:pPr>
              <w:pStyle w:val="Heading1"/>
            </w:pPr>
          </w:p>
        </w:tc>
        <w:tc>
          <w:tcPr>
            <w:tcW w:w="2220" w:type="dxa"/>
          </w:tcPr>
          <w:p w:rsidR="00CD50FD" w:rsidRPr="001700F2" w14:paraId="23436101" w14:textId="77777777"/>
        </w:tc>
      </w:tr>
      <w:tr w14:paraId="2A774018" w14:textId="77777777" w:rsidTr="00D20DA9">
        <w:tblPrEx>
          <w:tblW w:w="0" w:type="auto"/>
          <w:tblLook w:val="04A0"/>
        </w:tblPrEx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:rsidR="00573987" w:rsidP="00573987" w14:paraId="3FCC0988" w14:textId="77777777">
            <w:pPr>
              <w:pStyle w:val="Text"/>
              <w:rPr>
                <w:rFonts w:ascii="Calibri" w:eastAsia="Calibri" w:hAnsi="Calibri" w:cs="Calibri"/>
                <w:color w:val="auto"/>
                <w:sz w:val="24"/>
                <w:szCs w:val="22"/>
              </w:rPr>
            </w:pPr>
          </w:p>
          <w:p w:rsidR="00573987" w:rsidRPr="00573987" w:rsidP="00573987" w14:paraId="798849A0" w14:textId="7E46AE13">
            <w:pPr>
              <w:pStyle w:val="Text"/>
              <w:numPr>
                <w:ilvl w:val="0"/>
                <w:numId w:val="7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ROBOTICS:</w:t>
            </w: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ab/>
            </w:r>
            <w:r w:rsidR="00C411A7">
              <w:rPr>
                <w:rFonts w:ascii="Calibri" w:eastAsia="Calibri" w:hAnsi="Calibri" w:cs="Calibri"/>
                <w:color w:val="auto"/>
                <w:sz w:val="24"/>
                <w:szCs w:val="22"/>
              </w:rPr>
              <w:t xml:space="preserve">             </w:t>
            </w: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MOTOMAN, NACHI &amp; ABB, kuka</w:t>
            </w:r>
          </w:p>
          <w:p w:rsidR="00573987" w:rsidRPr="00573987" w:rsidP="00573987" w14:paraId="5569100A" w14:textId="6D8D8CB1">
            <w:pPr>
              <w:pStyle w:val="Text"/>
              <w:numPr>
                <w:ilvl w:val="0"/>
                <w:numId w:val="7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PROJECTION &amp; SPOT:</w:t>
            </w: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ab/>
              <w:t>ARM WELDER,</w:t>
            </w:r>
            <w:r w:rsidR="00C411A7">
              <w:rPr>
                <w:rFonts w:ascii="Calibri" w:eastAsia="Calibri" w:hAnsi="Calibri" w:cs="Calibri"/>
                <w:color w:val="auto"/>
                <w:sz w:val="24"/>
                <w:szCs w:val="22"/>
              </w:rPr>
              <w:t xml:space="preserve"> </w:t>
            </w: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NASH &amp; OBARA</w:t>
            </w:r>
          </w:p>
          <w:p w:rsidR="00573987" w:rsidRPr="00573987" w:rsidP="00573987" w14:paraId="2484CE57" w14:textId="7890FED8">
            <w:pPr>
              <w:pStyle w:val="Text"/>
              <w:numPr>
                <w:ilvl w:val="0"/>
                <w:numId w:val="7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PORTABLE GUN:</w:t>
            </w: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ab/>
              <w:t>TECNA –</w:t>
            </w:r>
            <w:r w:rsidR="00C411A7">
              <w:rPr>
                <w:rFonts w:ascii="Calibri" w:eastAsia="Calibri" w:hAnsi="Calibri" w:cs="Calibri"/>
                <w:color w:val="auto"/>
                <w:sz w:val="24"/>
                <w:szCs w:val="22"/>
              </w:rPr>
              <w:t xml:space="preserve"> </w:t>
            </w: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(25-36 KVA)</w:t>
            </w: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ab/>
              <w:t>IT GUN</w:t>
            </w:r>
          </w:p>
          <w:p w:rsidR="00573987" w:rsidP="00573987" w14:paraId="34C70545" w14:textId="77777777">
            <w:pPr>
              <w:pStyle w:val="Text"/>
              <w:ind w:left="720"/>
              <w:rPr>
                <w:rFonts w:ascii="Calibri" w:eastAsia="Calibri" w:hAnsi="Calibri" w:cs="Calibri"/>
                <w:color w:val="auto"/>
                <w:sz w:val="24"/>
                <w:szCs w:val="22"/>
              </w:rPr>
            </w:pPr>
          </w:p>
          <w:p w:rsidR="00573987" w:rsidP="00573987" w14:paraId="0D9DD68C" w14:textId="11619A7C">
            <w:pPr>
              <w:pStyle w:val="Text"/>
              <w:ind w:left="720"/>
              <w:rPr>
                <w:rFonts w:ascii="Calibri" w:eastAsia="Calibri" w:hAnsi="Calibri" w:cs="Calibri"/>
                <w:color w:val="auto"/>
                <w:sz w:val="24"/>
                <w:szCs w:val="22"/>
              </w:rPr>
            </w:pPr>
          </w:p>
          <w:p w:rsidR="00573987" w:rsidP="00573987" w14:paraId="596DE165" w14:textId="77777777">
            <w:pPr>
              <w:pStyle w:val="Text"/>
              <w:ind w:left="720"/>
              <w:rPr>
                <w:rFonts w:ascii="Calibri" w:eastAsia="Calibri" w:hAnsi="Calibri" w:cs="Calibri"/>
                <w:color w:val="auto"/>
                <w:sz w:val="24"/>
                <w:szCs w:val="22"/>
              </w:rPr>
            </w:pPr>
          </w:p>
          <w:p w:rsidR="00573987" w:rsidP="00573987" w14:paraId="51ABE15A" w14:textId="77777777">
            <w:pPr>
              <w:pStyle w:val="Text"/>
              <w:ind w:left="720"/>
              <w:rPr>
                <w:rFonts w:ascii="Calibri" w:eastAsia="Calibri" w:hAnsi="Calibri" w:cs="Calibri"/>
                <w:color w:val="auto"/>
                <w:sz w:val="24"/>
                <w:szCs w:val="22"/>
              </w:rPr>
            </w:pPr>
          </w:p>
          <w:p w:rsidR="00573987" w:rsidP="00573987" w14:paraId="42D765CD" w14:textId="77777777">
            <w:pPr>
              <w:pStyle w:val="Text"/>
              <w:ind w:left="720"/>
              <w:rPr>
                <w:rFonts w:ascii="Calibri" w:eastAsia="Calibri" w:hAnsi="Calibri" w:cs="Calibri"/>
                <w:color w:val="auto"/>
                <w:sz w:val="24"/>
                <w:szCs w:val="22"/>
              </w:rPr>
            </w:pPr>
          </w:p>
          <w:p w:rsidR="00573987" w:rsidP="00573987" w14:paraId="4C792F0C" w14:textId="77777777">
            <w:pPr>
              <w:pStyle w:val="Text"/>
              <w:ind w:left="720"/>
              <w:rPr>
                <w:rFonts w:ascii="Calibri" w:eastAsia="Calibri" w:hAnsi="Calibri" w:cs="Calibri"/>
                <w:color w:val="auto"/>
                <w:sz w:val="24"/>
                <w:szCs w:val="22"/>
              </w:rPr>
            </w:pPr>
          </w:p>
          <w:p w:rsidR="00573987" w:rsidP="00573987" w14:paraId="2E4B7D91" w14:textId="77777777">
            <w:pPr>
              <w:pStyle w:val="Text"/>
              <w:ind w:left="720"/>
              <w:rPr>
                <w:rFonts w:ascii="Calibri" w:eastAsia="Calibri" w:hAnsi="Calibri" w:cs="Calibri"/>
                <w:color w:val="auto"/>
                <w:sz w:val="24"/>
                <w:szCs w:val="22"/>
              </w:rPr>
            </w:pPr>
          </w:p>
          <w:p w:rsidR="00573987" w:rsidRPr="00C411A7" w:rsidP="00C411A7" w14:paraId="589550E9" w14:textId="735E843E">
            <w:pPr>
              <w:pStyle w:val="Text"/>
              <w:rPr>
                <w:rFonts w:ascii="Calibri" w:eastAsia="Calibri" w:hAnsi="Calibri" w:cs="Calibri"/>
                <w:b/>
                <w:bCs/>
                <w:color w:val="auto"/>
                <w:sz w:val="24"/>
                <w:szCs w:val="22"/>
              </w:rPr>
            </w:pPr>
            <w:r w:rsidRPr="00C411A7">
              <w:rPr>
                <w:rFonts w:ascii="Calibri" w:eastAsia="Calibri" w:hAnsi="Calibri" w:cs="Calibri"/>
                <w:b/>
                <w:bCs/>
                <w:color w:val="auto"/>
                <w:sz w:val="24"/>
                <w:szCs w:val="22"/>
              </w:rPr>
              <w:t>Faridabad</w:t>
            </w:r>
            <w:r w:rsidR="00C411A7">
              <w:rPr>
                <w:rFonts w:ascii="Calibri" w:eastAsia="Calibri" w:hAnsi="Calibri" w:cs="Calibri"/>
                <w:b/>
                <w:bCs/>
                <w:color w:val="auto"/>
                <w:sz w:val="24"/>
                <w:szCs w:val="22"/>
              </w:rPr>
              <w:t>:</w:t>
            </w:r>
          </w:p>
          <w:p w:rsidR="00C411A7" w:rsidRPr="00C411A7" w:rsidP="00C411A7" w14:paraId="74462BF2" w14:textId="4310D5EE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Completing production plan by scheduling and assigning manpower and managing production process &amp; planning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C411A7" w:rsidRPr="00C411A7" w:rsidP="00C411A7" w14:paraId="740BEB64" w14:textId="77777777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Co-rdinating with manager planning and to understand plan and executing on day- to-day basis with daily review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C411A7" w:rsidRPr="00C411A7" w:rsidP="00C411A7" w14:paraId="78A3E161" w14:textId="77777777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Monitoring operating procedure of all welding machines in respective shift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C411A7" w:rsidRPr="00C411A7" w:rsidP="00C411A7" w14:paraId="3396A3E0" w14:textId="77777777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Preparing shift production report, data collection and analysis as per the need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C411A7" w:rsidRPr="00C411A7" w:rsidP="00C411A7" w14:paraId="54E5DE99" w14:textId="513449B9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 xml:space="preserve">Setting of </w:t>
            </w:r>
            <w:r w:rsidRPr="00573987" w:rsidR="00595DCE">
              <w:rPr>
                <w:rFonts w:ascii="Calibri" w:eastAsia="Calibri" w:hAnsi="Calibri" w:cs="Calibri"/>
                <w:color w:val="auto"/>
                <w:sz w:val="24"/>
                <w:szCs w:val="22"/>
              </w:rPr>
              <w:t>robots</w:t>
            </w: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 xml:space="preserve"> (MOTOMAN) according to required job (setting welding parameters, gas, position of robot and programming)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C411A7" w:rsidRPr="00C411A7" w:rsidP="00C411A7" w14:paraId="02273105" w14:textId="77777777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Liable for Effectiveness of processes (cycle time, tact time, productivity, non- added value of production)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C411A7" w:rsidRPr="00C411A7" w:rsidP="00C411A7" w14:paraId="65AEC30F" w14:textId="77777777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The product quality and equipment status o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f</w:t>
            </w: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 xml:space="preserve"> 5s, TPM, KAIZEN, JH, FUGAI</w:t>
            </w: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sym w:font="Calibri" w:char="F0D8"/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C411A7" w:rsidRPr="00C411A7" w:rsidP="00C411A7" w14:paraId="36D6447A" w14:textId="6686114E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 xml:space="preserve">Taking decision regarding rejection, </w:t>
            </w:r>
            <w:r w:rsidRPr="00573987" w:rsidR="00595DCE">
              <w:rPr>
                <w:rFonts w:ascii="Calibri" w:eastAsia="Calibri" w:hAnsi="Calibri" w:cs="Calibri"/>
                <w:color w:val="auto"/>
                <w:sz w:val="24"/>
                <w:szCs w:val="22"/>
              </w:rPr>
              <w:t>rework,</w:t>
            </w: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 xml:space="preserve"> and deviation in concern with the senior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C411A7" w:rsidRPr="00C411A7" w:rsidP="00C411A7" w14:paraId="6FF418E0" w14:textId="550DDC3A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Preparing and maintaining documents as per TS/ISO 16949:2013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C411A7" w:rsidRPr="00C411A7" w:rsidP="00C411A7" w14:paraId="1AF3D1B1" w14:textId="77777777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Working on projects to reduce the rejection in production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C411A7" w:rsidRPr="00C411A7" w:rsidP="00C411A7" w14:paraId="6F5D6895" w14:textId="77777777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Filling up documents like CLRI, quality check sheet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C411A7" w:rsidRPr="00C411A7" w:rsidP="00C411A7" w14:paraId="7063F0EA" w14:textId="451E2B1B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Co-ordinating product development customization functions including requirement analysis, finalizing specifications, designing,</w:t>
            </w: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ab/>
              <w:t>prototype development &amp; testing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 xml:space="preserve"> </w:t>
            </w: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Activities</w:t>
            </w:r>
            <w:r>
              <w:rPr>
                <w:rFonts w:ascii="Calibri" w:eastAsia="Calibri" w:hAnsi="Calibri" w:cs="Calibri"/>
                <w:color w:val="auto"/>
                <w:sz w:val="24"/>
                <w:szCs w:val="22"/>
              </w:rPr>
              <w:t>.</w:t>
            </w:r>
          </w:p>
          <w:p w:rsidR="00CD50FD" w:rsidRPr="001700F2" w:rsidP="00C411A7" w14:paraId="26E7ECE1" w14:textId="13604C83">
            <w:pPr>
              <w:pStyle w:val="Text"/>
              <w:numPr>
                <w:ilvl w:val="0"/>
                <w:numId w:val="9"/>
              </w:numPr>
            </w:pPr>
            <w:r w:rsidRPr="00573987">
              <w:rPr>
                <w:rFonts w:ascii="Calibri" w:eastAsia="Calibri" w:hAnsi="Calibri" w:cs="Calibri"/>
                <w:color w:val="auto"/>
                <w:sz w:val="24"/>
                <w:szCs w:val="22"/>
              </w:rPr>
              <w:t>Planning for day-to-day production related activities, production schedules and allocating work for achieving production targets.</w:t>
            </w:r>
          </w:p>
        </w:tc>
      </w:tr>
    </w:tbl>
    <w:p w:rsidR="00C55D85" w:rsidRPr="001700F2" w14:paraId="3BE28FB7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F316AD">
      <w:headerReference w:type="default" r:id="rId5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316AD" w:rsidRPr="001700F2" w14:paraId="7D8EF17D" w14:textId="77777777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xmlns:a="http://schemas.openxmlformats.org/drawingml/2006/main"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Rectangle 7" o:spid="_x0000_s2049" alt="&quot;&quot;" style="width:611.9pt;height:98.4pt;margin-top:-34.05pt;margin-left:-1in;mso-wrap-distance-bottom:0;mso-wrap-distance-left:9pt;mso-wrap-distance-right:9pt;mso-wrap-distance-top:0;mso-wrap-style:square;position:absolute;visibility:visible;v-text-anchor:top;z-index:-251657216" fillcolor="#303848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EF4381"/>
    <w:multiLevelType w:val="hybridMultilevel"/>
    <w:tmpl w:val="FD2ACA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F7C1D"/>
    <w:multiLevelType w:val="hybridMultilevel"/>
    <w:tmpl w:val="96AA81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F33A5"/>
    <w:multiLevelType w:val="hybridMultilevel"/>
    <w:tmpl w:val="04FA54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32438"/>
    <w:multiLevelType w:val="hybridMultilevel"/>
    <w:tmpl w:val="5FFA6E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E65C5"/>
    <w:multiLevelType w:val="hybridMultilevel"/>
    <w:tmpl w:val="FFFFFFFF"/>
    <w:lvl w:ilvl="0">
      <w:start w:val="1"/>
      <w:numFmt w:val="bullet"/>
      <w:lvlText w:val=""/>
      <w:lvlJc w:val="left"/>
      <w:pPr>
        <w:tabs>
          <w:tab w:val="left" w:pos="-76"/>
        </w:tabs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051"/>
        </w:tabs>
        <w:ind w:left="3491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051"/>
        </w:tabs>
        <w:ind w:left="42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051"/>
        </w:tabs>
        <w:ind w:left="49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051"/>
        </w:tabs>
        <w:ind w:left="5651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2051"/>
        </w:tabs>
        <w:ind w:left="63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051"/>
        </w:tabs>
        <w:ind w:left="70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2051"/>
        </w:tabs>
        <w:ind w:left="7811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2051"/>
        </w:tabs>
        <w:ind w:left="8531" w:hanging="360"/>
      </w:pPr>
      <w:rPr>
        <w:rFonts w:ascii="Wingdings" w:hAnsi="Wingdings" w:hint="default"/>
      </w:rPr>
    </w:lvl>
  </w:abstractNum>
  <w:abstractNum w:abstractNumId="5">
    <w:nsid w:val="34334EEA"/>
    <w:multiLevelType w:val="hybridMultilevel"/>
    <w:tmpl w:val="777A28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304C20"/>
    <w:multiLevelType w:val="hybridMultilevel"/>
    <w:tmpl w:val="6736EC4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E06EAE"/>
    <w:multiLevelType w:val="hybridMultilevel"/>
    <w:tmpl w:val="D11A80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C55E3"/>
    <w:multiLevelType w:val="hybridMultilevel"/>
    <w:tmpl w:val="80D4D08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0A6093"/>
    <w:multiLevelType w:val="hybridMultilevel"/>
    <w:tmpl w:val="63C4D4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50CBE"/>
    <w:multiLevelType w:val="hybridMultilevel"/>
    <w:tmpl w:val="F44E19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4"/>
  </w:num>
  <w:num w:numId="5">
    <w:abstractNumId w:val="10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1"/>
  <w:stylePaneSortMethod w:val="nam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56"/>
    <w:rsid w:val="000C096D"/>
    <w:rsid w:val="001700F2"/>
    <w:rsid w:val="001871FF"/>
    <w:rsid w:val="001F4150"/>
    <w:rsid w:val="0029715D"/>
    <w:rsid w:val="00356E56"/>
    <w:rsid w:val="0040233B"/>
    <w:rsid w:val="00417663"/>
    <w:rsid w:val="00421ECE"/>
    <w:rsid w:val="004D0355"/>
    <w:rsid w:val="004D0CF9"/>
    <w:rsid w:val="004E6224"/>
    <w:rsid w:val="00573987"/>
    <w:rsid w:val="00595DCE"/>
    <w:rsid w:val="005D2581"/>
    <w:rsid w:val="00617740"/>
    <w:rsid w:val="006C60E6"/>
    <w:rsid w:val="00802059"/>
    <w:rsid w:val="00856B3A"/>
    <w:rsid w:val="008756EA"/>
    <w:rsid w:val="0089710E"/>
    <w:rsid w:val="00914100"/>
    <w:rsid w:val="00A05BA2"/>
    <w:rsid w:val="00A74E15"/>
    <w:rsid w:val="00AA498E"/>
    <w:rsid w:val="00C411A7"/>
    <w:rsid w:val="00C55D85"/>
    <w:rsid w:val="00C576D3"/>
    <w:rsid w:val="00CD50FD"/>
    <w:rsid w:val="00D20DA9"/>
    <w:rsid w:val="00D26A79"/>
    <w:rsid w:val="00D44D46"/>
    <w:rsid w:val="00DD5C35"/>
    <w:rsid w:val="00EA03EF"/>
    <w:rsid w:val="00F316A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paragraph" w:styleId="ListParagraph">
    <w:name w:val="List Paragraph"/>
    <w:basedOn w:val="Normal"/>
    <w:uiPriority w:val="34"/>
    <w:qFormat/>
    <w:rsid w:val="00573987"/>
    <w:pPr>
      <w:widowControl w:val="0"/>
      <w:autoSpaceDE w:val="0"/>
      <w:autoSpaceDN w:val="0"/>
      <w:ind w:left="861" w:hanging="361"/>
    </w:pPr>
    <w:rPr>
      <w:rFonts w:ascii="Calibri" w:eastAsia="Calibri" w:hAnsi="Calibri" w:cs="Calibr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email=0a9ca95b197300335a95123620b131605f303793be7a264e421ed69ee56ec1639a86cc384cde9c370d99ad6a3af22255&amp;jobId=MjAyMzA5I0JOUGZhMEMvUmc9PV8xNjk0NzU1MTY5&amp;companyId=de4b34d836b0258913021b5b3cae3d4ce5cf30f6bd6f8122&amp;recruiterId=01d6c1377a9d4f8ca41625946dc8d6b83546fdd102beefa0fcc93b141dd0abb8&amp;uid=76715904748153061694946235&amp;insertionDate=1694946235&amp;userId=99b084b6026e41aec3af216a8c4ca0a92f0d9fd3f7cee6a8&amp;applyType=rmj&amp;docType=docx" TargetMode="External" /><Relationship Id="rId5" Type="http://schemas.openxmlformats.org/officeDocument/2006/relationships/header" Target="header1.xml" /><Relationship Id="rId6" Type="http://schemas.openxmlformats.org/officeDocument/2006/relationships/glossaryDocument" Target="glossary/document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kaushiksz\AppData\Roaming\Microsoft\Templates\Minimalist%20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48B3B60DAED84F9F929212500B75F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D5784-3B98-4297-ABF0-B4C636ECF76B}"/>
      </w:docPartPr>
      <w:docPartBody>
        <w:p w:rsidR="008756EA">
          <w:pPr>
            <w:pStyle w:val="48B3B60DAED84F9F929212500B75FFA4"/>
          </w:pPr>
          <w:r w:rsidRPr="001700F2">
            <w:t>OBJECTIVE</w:t>
          </w:r>
        </w:p>
      </w:docPartBody>
    </w:docPart>
    <w:docPart>
      <w:docPartPr>
        <w:name w:val="BA5B1FF81E8B42C1861FA7A848438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9F59C-51E5-4DB9-BF44-A238496A72EF}"/>
      </w:docPartPr>
      <w:docPartBody>
        <w:p w:rsidR="008756EA">
          <w:pPr>
            <w:pStyle w:val="BA5B1FF81E8B42C1861FA7A84843820B"/>
          </w:pPr>
          <w:r w:rsidRPr="001700F2">
            <w:t>EDUCATION</w:t>
          </w:r>
        </w:p>
      </w:docPartBody>
    </w:docPart>
    <w:docPart>
      <w:docPartPr>
        <w:name w:val="CC3BF78B1D7643CC8E426BF5B348F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53C45-D529-4EEA-B3EB-F79211B62B73}"/>
      </w:docPartPr>
      <w:docPartBody>
        <w:p w:rsidR="008756EA">
          <w:pPr>
            <w:pStyle w:val="CC3BF78B1D7643CC8E426BF5B348F8D4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FED3B907FECB4E9DBEC07950C2B8D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2845E-DB52-4A5F-AC92-63FC4F252CCB}"/>
      </w:docPartPr>
      <w:docPartBody>
        <w:p w:rsidR="008756EA">
          <w:pPr>
            <w:pStyle w:val="FED3B907FECB4E9DBEC07950C2B8D04C"/>
          </w:pPr>
          <w:r w:rsidRPr="001700F2">
            <w:t>EXPERIENCE</w:t>
          </w:r>
        </w:p>
      </w:docPartBody>
    </w:docPart>
    <w:docPart>
      <w:docPartPr>
        <w:name w:val="7A83539CD068443892DBDF3EB5174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40546-62EB-4C90-95D8-538E42A3FAF9}"/>
      </w:docPartPr>
      <w:docPartBody>
        <w:p w:rsidR="008756EA">
          <w:pPr>
            <w:pStyle w:val="7A83539CD068443892DBDF3EB51740B5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34E96C0643484D00B931490DEE7B3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58922-C318-464B-BAF8-30FB44D3229D}"/>
      </w:docPartPr>
      <w:docPartBody>
        <w:p w:rsidR="008756EA" w:rsidP="00856B3A">
          <w:pPr>
            <w:pStyle w:val="34E96C0643484D00B931490DEE7B3C7F"/>
          </w:pPr>
          <w:r w:rsidRPr="00914100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3A"/>
    <w:rsid w:val="002659FE"/>
    <w:rsid w:val="00856B3A"/>
    <w:rsid w:val="008756E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3B60DAED84F9F929212500B75FFA4">
    <w:name w:val="48B3B60DAED84F9F929212500B75FFA4"/>
  </w:style>
  <w:style w:type="paragraph" w:customStyle="1" w:styleId="BA5B1FF81E8B42C1861FA7A84843820B">
    <w:name w:val="BA5B1FF81E8B42C1861FA7A84843820B"/>
  </w:style>
  <w:style w:type="character" w:customStyle="1" w:styleId="Accent">
    <w:name w:val="Accent"/>
    <w:basedOn w:val="DefaultParagraphFont"/>
    <w:uiPriority w:val="1"/>
    <w:qFormat/>
    <w:rsid w:val="002659FE"/>
    <w:rPr>
      <w:color w:val="833C0B" w:themeColor="accent2" w:themeShade="80"/>
    </w:rPr>
  </w:style>
  <w:style w:type="paragraph" w:customStyle="1" w:styleId="CC3BF78B1D7643CC8E426BF5B348F8D4">
    <w:name w:val="CC3BF78B1D7643CC8E426BF5B348F8D4"/>
  </w:style>
  <w:style w:type="paragraph" w:customStyle="1" w:styleId="FED3B907FECB4E9DBEC07950C2B8D04C">
    <w:name w:val="FED3B907FECB4E9DBEC07950C2B8D04C"/>
  </w:style>
  <w:style w:type="paragraph" w:customStyle="1" w:styleId="7A83539CD068443892DBDF3EB51740B5">
    <w:name w:val="7A83539CD068443892DBDF3EB51740B5"/>
  </w:style>
  <w:style w:type="paragraph" w:customStyle="1" w:styleId="34E96C0643484D00B931490DEE7B3C7F">
    <w:name w:val="34E96C0643484D00B931490DEE7B3C7F"/>
    <w:rsid w:val="00856B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5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2023-07-18T06:46:00Z</dcterms:created>
  <dcterms:modified xsi:type="dcterms:W3CDTF">2023-08-18T04:23:00Z</dcterms:modified>
</cp:coreProperties>
</file>