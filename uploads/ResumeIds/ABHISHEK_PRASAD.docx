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Tr="001B2ABD">
        <w:tblPrEx>
          <w:tblW w:w="0" w:type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410"/>
        </w:trPr>
        <w:tc>
          <w:tcPr>
            <w:tcW w:w="3600" w:type="dxa"/>
            <w:vAlign w:val="bottom"/>
          </w:tcPr>
          <w:p w:rsidR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2122805" cy="2224087"/>
                      <wp:effectExtent l="19050" t="19050" r="29845" b="431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122805" cy="2224087"/>
                              </a:xfrm>
                              <a:prstGeom prst="ellipse">
                                <a:avLst/>
                              </a:prstGeom>
                              <a:blipFill>
                                <a:blip xmlns:r="http://schemas.openxmlformats.org/officeDocument/2006/relationships" r:embed="rId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i1025" alt="Title: Professional Headshot of Man" style="width:167.15pt;height:175.1pt;mso-left-percent:-10001;mso-position-horizontal-relative:char;mso-position-vertical-relative:line;mso-top-percent:-10001;mso-wrap-style:square;visibility:visible;v-text-anchor:middle" strokecolor="#94b6d2" strokeweight="5pt">
                      <v:fill r:id="rId7" o:title="" recolor="t" rotate="t" type="frame"/>
                      <v:stroke joinstyle="miter"/>
                      <w10:wrap type="non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P="001B2ABD">
            <w:pPr>
              <w:pStyle w:val="Title"/>
            </w:pPr>
            <w:r>
              <w:t>abhishek prasad</w:t>
            </w:r>
          </w:p>
          <w:p w:rsidR="001B2ABD" w:rsidP="00FC3F4C">
            <w:pPr>
              <w:pStyle w:val="Subtitle"/>
            </w:pPr>
            <w:r>
              <w:rPr>
                <w:spacing w:val="0"/>
                <w:w w:val="100"/>
              </w:rPr>
              <w:t>Senior Full Stack Developer</w:t>
            </w:r>
          </w:p>
        </w:tc>
      </w:tr>
      <w:tr w:rsidTr="001B2ABD">
        <w:tblPrEx>
          <w:tblW w:w="0" w:type="auto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600" w:type="dxa"/>
          </w:tcPr>
          <w:sdt>
            <w:sdtPr>
              <w:id w:val="-1711873194"/>
              <w:placeholder>
                <w:docPart w:val="00721854E5BC49DA9C70D5CB62331B97"/>
              </w:placeholder>
              <w:showingPlcHdr/>
              <w:richText/>
              <w:temporary/>
              <w15:appearance w15:val="hidden"/>
            </w:sdtPr>
            <w:sdtContent>
              <w:p w:rsidR="001B2ABD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437B9E" w:rsidRPr="00004118" w:rsidP="00437B9E">
            <w:pPr>
              <w:rPr>
                <w:rFonts w:asciiTheme="majorHAnsi" w:hAnsiTheme="majorHAnsi"/>
                <w:bCs/>
              </w:rPr>
            </w:pPr>
            <w:r w:rsidRPr="00004118">
              <w:rPr>
                <w:rFonts w:asciiTheme="majorHAnsi" w:hAnsiTheme="majorHAnsi"/>
                <w:bCs/>
              </w:rPr>
              <w:t>Adept Senior Full Stack Developer with a proven track record at Eligarf Technologies Pvt Ltd, where I spearheaded the reduction of application bugs through rigorous unit testing and enhanced project alignment between technical and non-technical stakeholders. Expert in Nodejs and</w:t>
            </w:r>
            <w:r>
              <w:rPr>
                <w:rFonts w:asciiTheme="majorHAnsi" w:hAnsiTheme="majorHAnsi"/>
                <w:bCs/>
              </w:rPr>
              <w:t xml:space="preserve"> aws services.</w:t>
            </w:r>
            <w:r w:rsidRPr="00004118">
              <w:rPr>
                <w:rFonts w:asciiTheme="majorHAnsi" w:hAnsiTheme="majorHAnsi"/>
                <w:bCs/>
              </w:rPr>
              <w:t xml:space="preserve"> adept at fostering team collaboration, I consistently deliver high-quality products within budget constraints, showcasing my technical proficiency and leadership skills.</w:t>
            </w:r>
          </w:p>
          <w:p w:rsidR="00036450" w:rsidP="00437B9E"/>
          <w:p w:rsidR="00036450" w:rsidP="00036450"/>
          <w:sdt>
            <w:sdtPr>
              <w:id w:val="-1954003311"/>
              <w:placeholder>
                <w:docPart w:val="43716B3038F0477D9E30F3BBE68B8B4A"/>
              </w:placeholder>
              <w:showingPlcHdr/>
              <w:richText/>
              <w:temporary/>
              <w15:appearance w15:val="hidden"/>
            </w:sdtPr>
            <w:sdtContent>
              <w:p w:rsidR="00036450" w:rsidRPr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63B6D8DC1F14BE3B585CE73BB21070A"/>
              </w:placeholder>
              <w:showingPlcHdr/>
              <w:richText/>
              <w:temporary/>
              <w15:appearance w15:val="hidden"/>
            </w:sdtPr>
            <w:sdtContent>
              <w:p w:rsidR="004D3011" w:rsidP="004D3011">
                <w:r w:rsidRPr="004D3011">
                  <w:t>PHONE:</w:t>
                </w:r>
              </w:p>
            </w:sdtContent>
          </w:sdt>
          <w:p w:rsidR="00FC3F4C" w:rsidP="004D3011">
            <w:r>
              <w:t>7666612459</w:t>
            </w:r>
          </w:p>
          <w:p w:rsidR="004D3011" w:rsidRPr="004D3011" w:rsidP="004D3011"/>
          <w:sdt>
            <w:sdtPr>
              <w:id w:val="67859272"/>
              <w:placeholder>
                <w:docPart w:val="36B89226F5D740FF9EF14DBF70C7C42C"/>
              </w:placeholder>
              <w:showingPlcHdr/>
              <w:richText/>
              <w:temporary/>
              <w15:appearance w15:val="hidden"/>
            </w:sdtPr>
            <w:sdtContent>
              <w:p w:rsidR="004D3011" w:rsidP="004D3011">
                <w:r w:rsidRPr="004D3011">
                  <w:t>WEBSITE:</w:t>
                </w:r>
              </w:p>
            </w:sdtContent>
          </w:sdt>
          <w:p w:rsidR="004D3011" w:rsidP="004D3011">
            <w:r w:rsidRPr="0063739E">
              <w:t>www.linkedin.com/in/abhishek-prasad-039245111</w:t>
            </w:r>
          </w:p>
          <w:p w:rsidR="004D3011" w:rsidP="004D3011"/>
          <w:sdt>
            <w:sdtPr>
              <w:id w:val="-240260293"/>
              <w:placeholder>
                <w:docPart w:val="09C43697BB5D4FEF9BB43CD8A535F643"/>
              </w:placeholder>
              <w:showingPlcHdr/>
              <w:richText/>
              <w:temporary/>
              <w15:appearance w15:val="hidden"/>
            </w:sdtPr>
            <w:sdtContent>
              <w:p w:rsidR="004D3011" w:rsidP="004D3011">
                <w:r w:rsidRPr="004D3011">
                  <w:t>EMAIL:</w:t>
                </w:r>
              </w:p>
            </w:sdtContent>
          </w:sdt>
          <w:p w:rsidR="00036450" w:rsidRPr="00E4381A" w:rsidP="004D3011">
            <w:pPr>
              <w:rPr>
                <w:rStyle w:val="Hyperlink"/>
              </w:rPr>
            </w:pPr>
            <w:r>
              <w:t>aprasad543@gmail.com</w:t>
            </w:r>
          </w:p>
          <w:p w:rsidR="004D3011" w:rsidRPr="004D3011" w:rsidP="0063739E">
            <w:pPr>
              <w:pStyle w:val="Heading3"/>
            </w:pPr>
          </w:p>
        </w:tc>
        <w:tc>
          <w:tcPr>
            <w:tcW w:w="720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46E6D3A24A64F4397D367420DDDEAFC"/>
              </w:placeholder>
              <w:showingPlcHdr/>
              <w:richText/>
              <w:temporary/>
              <w15:appearance w15:val="hidden"/>
            </w:sdtPr>
            <w:sdtContent>
              <w:p w:rsidR="001B2ABD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FC3F4C" w:rsidP="00FC3F4C">
            <w:r w:rsidRPr="004D5B23">
              <w:t>B.E(I.T) SARASWATI</w:t>
            </w:r>
            <w:r>
              <w:t xml:space="preserve"> COLLEGE OF ENGINEERING, Mumbai University, Navi Mumbai ,Maharashtra</w:t>
            </w:r>
          </w:p>
          <w:p w:rsidR="00FC3F4C" w:rsidP="00FC3F4C"/>
          <w:p w:rsidR="00FC3F4C" w:rsidRPr="000F7D04" w:rsidP="00FC3F4C">
            <w:r>
              <w:t>Passout Year :2015 ,Percentage :56</w:t>
            </w:r>
          </w:p>
          <w:p w:rsidR="00036450" w:rsidP="00036450"/>
          <w:sdt>
            <w:sdtPr>
              <w:id w:val="1001553383"/>
              <w:placeholder>
                <w:docPart w:val="12BCAF3A9EBF41E784ADE68FE11104B7"/>
              </w:placeholder>
              <w:showingPlcHdr/>
              <w:richText/>
              <w:temporary/>
              <w15:appearance w15:val="hidden"/>
            </w:sdtPr>
            <w:sdtContent>
              <w:p w:rsidR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FC3F4C" w:rsidP="00FC3F4C">
            <w:pPr>
              <w:pStyle w:val="Dates"/>
            </w:pPr>
            <w:r w:rsidRPr="00004118">
              <w:t>January 2022</w:t>
            </w:r>
            <w:r>
              <w:t>– Currently</w:t>
            </w:r>
          </w:p>
          <w:p w:rsidR="00FC3F4C" w:rsidP="00FC3F4C">
            <w:pPr>
              <w:pStyle w:val="Experience"/>
            </w:pPr>
            <w:r w:rsidRPr="00EB4790">
              <w:t>Senior Full Stack Developer</w:t>
            </w:r>
            <w:r>
              <w:t xml:space="preserve"> 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r w:rsidRPr="00EB4790">
              <w:t xml:space="preserve">Eligarf Technologies Pvt Ltd </w:t>
            </w:r>
            <w:r>
              <w:t>–</w:t>
            </w:r>
            <w:r w:rsidRPr="00EB4790">
              <w:t xml:space="preserve"> Remote</w:t>
            </w:r>
          </w:p>
          <w:p w:rsidR="00FC3F4C" w:rsidP="00FC3F4C">
            <w:r w:rsidRPr="00FC3F4C">
              <w:rPr>
                <w:sz w:val="22"/>
              </w:rPr>
              <w:t>Reduced application bugs by implementing rigorous unit testing frameworks alongside comprehensive test coverage</w:t>
            </w:r>
            <w:r>
              <w:t>.</w:t>
            </w:r>
          </w:p>
          <w:p w:rsidR="00FC3F4C" w:rsidP="00FC3F4C"/>
          <w:p w:rsidR="00FC3F4C" w:rsidP="00FC3F4C">
            <w:pPr>
              <w:pStyle w:val="Experience"/>
            </w:pPr>
            <w:r>
              <w:t>Facilitated communication between technical teams and non-technical stakeholders to ensure alignment on project requirements and goals</w:t>
            </w:r>
          </w:p>
          <w:p w:rsidR="00FC3F4C" w:rsidP="00FC3F4C">
            <w:pPr>
              <w:pStyle w:val="Experience"/>
            </w:pPr>
          </w:p>
          <w:p w:rsidR="00FC3F4C" w:rsidP="00FC3F4C">
            <w:pPr>
              <w:pStyle w:val="Dates"/>
            </w:pPr>
            <w:r w:rsidRPr="00EB4790">
              <w:t>January 2020 - January 2022</w:t>
            </w:r>
          </w:p>
          <w:p w:rsidR="00FC3F4C" w:rsidP="00FC3F4C">
            <w:pPr>
              <w:pStyle w:val="Experience"/>
            </w:pPr>
            <w:r w:rsidRPr="00EB4790">
              <w:t>Software Engineer</w:t>
            </w:r>
            <w:r>
              <w:t xml:space="preserve"> 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r w:rsidRPr="00EB4790">
              <w:t xml:space="preserve">Newel Technologies Pvt Ltd </w:t>
            </w:r>
            <w:r>
              <w:t>–</w:t>
            </w:r>
            <w:r w:rsidRPr="00EB4790">
              <w:t xml:space="preserve"> Remote</w:t>
            </w:r>
          </w:p>
          <w:p w:rsidR="00FC3F4C" w:rsidRPr="00FC3F4C" w:rsidP="00FC3F4C">
            <w:pPr>
              <w:rPr>
                <w:sz w:val="22"/>
              </w:rPr>
            </w:pPr>
            <w:r w:rsidRPr="00FC3F4C">
              <w:rPr>
                <w:sz w:val="22"/>
              </w:rPr>
              <w:t>Reviewed code, debugged problems, and corrected issues.</w:t>
            </w:r>
          </w:p>
          <w:p w:rsidR="00FC3F4C" w:rsidP="00FC3F4C"/>
          <w:p w:rsidR="00FC3F4C" w:rsidRPr="00437B9E" w:rsidP="00FC3F4C">
            <w:pPr>
              <w:rPr>
                <w:sz w:val="22"/>
              </w:rPr>
            </w:pPr>
            <w:r w:rsidRPr="00437B9E">
              <w:rPr>
                <w:sz w:val="22"/>
              </w:rPr>
              <w:t>Refactored legacy codebases to improve maintainability, readability, and overall system performance over time.</w:t>
            </w:r>
          </w:p>
          <w:p w:rsidR="00FC3F4C" w:rsidP="00FC3F4C">
            <w:pPr>
              <w:pStyle w:val="Experience"/>
            </w:pPr>
          </w:p>
          <w:p w:rsidR="00FC3F4C" w:rsidP="00FC3F4C">
            <w:pPr>
              <w:pStyle w:val="Dates"/>
            </w:pPr>
            <w:r w:rsidRPr="00EB4790">
              <w:t>July 2019 - December 2020</w:t>
            </w:r>
          </w:p>
          <w:p w:rsidR="00FC3F4C" w:rsidP="00FC3F4C">
            <w:pPr>
              <w:pStyle w:val="Experience"/>
            </w:pPr>
            <w:r w:rsidRPr="00EB4790">
              <w:t>Junior Developer</w:t>
            </w:r>
            <w:r>
              <w:t xml:space="preserve"> </w:t>
            </w:r>
            <w:r w:rsidRPr="002A17F8">
              <w:rPr>
                <w:rStyle w:val="Strong"/>
              </w:rPr>
              <w:t>•</w:t>
            </w:r>
            <w:r>
              <w:t xml:space="preserve"> Embin Technologies Pvt</w:t>
            </w:r>
            <w:r w:rsidRPr="00EB4790">
              <w:t xml:space="preserve"> Ltd </w:t>
            </w:r>
            <w:r>
              <w:t>–</w:t>
            </w:r>
            <w:r w:rsidRPr="00EB4790">
              <w:t xml:space="preserve"> Mumbai</w:t>
            </w:r>
          </w:p>
          <w:p w:rsidR="00FC3F4C" w:rsidRPr="00FC3F4C" w:rsidP="00FC3F4C">
            <w:pPr>
              <w:rPr>
                <w:sz w:val="22"/>
              </w:rPr>
            </w:pPr>
            <w:r w:rsidRPr="00FC3F4C">
              <w:rPr>
                <w:sz w:val="22"/>
              </w:rPr>
              <w:t>Managed version control systems like Git for tracking code changes, enabling streamlined collaboration among team members.</w:t>
            </w:r>
          </w:p>
          <w:p w:rsidR="00FC3F4C" w:rsidRPr="00FC3F4C" w:rsidP="00FC3F4C">
            <w:pPr>
              <w:pStyle w:val="Experience"/>
              <w:rPr>
                <w:szCs w:val="22"/>
              </w:rPr>
            </w:pPr>
            <w:r w:rsidRPr="00FC3F4C">
              <w:rPr>
                <w:szCs w:val="22"/>
              </w:rPr>
              <w:t>Collaborated with multi-disciplinary teams to deliver high-quality products on time and within budget constraints</w:t>
            </w:r>
          </w:p>
          <w:p w:rsidR="00FC3F4C" w:rsidP="00FC3F4C">
            <w:pPr>
              <w:pStyle w:val="Dates"/>
            </w:pPr>
            <w:r>
              <w:t>March 2018 – January 2019</w:t>
            </w:r>
          </w:p>
          <w:p w:rsidR="00FC3F4C" w:rsidP="00FC3F4C">
            <w:pPr>
              <w:pStyle w:val="Experience"/>
              <w:rPr>
                <w:sz w:val="18"/>
                <w:szCs w:val="18"/>
              </w:rPr>
            </w:pPr>
            <w:r w:rsidRPr="00B503CA">
              <w:rPr>
                <w:sz w:val="18"/>
                <w:szCs w:val="18"/>
              </w:rPr>
              <w:t xml:space="preserve">Junior Web Developer </w:t>
            </w:r>
            <w:r w:rsidRPr="00B503CA">
              <w:rPr>
                <w:rStyle w:val="Strong"/>
                <w:sz w:val="18"/>
                <w:szCs w:val="18"/>
              </w:rPr>
              <w:t>•</w:t>
            </w:r>
            <w:r w:rsidRPr="00B503CA">
              <w:rPr>
                <w:sz w:val="18"/>
                <w:szCs w:val="18"/>
              </w:rPr>
              <w:t xml:space="preserve"> Junior Web Developer Pvt Ltd – Mumbai</w:t>
            </w:r>
          </w:p>
          <w:p w:rsidR="00FC3F4C" w:rsidRPr="00FC3F4C" w:rsidP="00FC3F4C">
            <w:pPr>
              <w:rPr>
                <w:sz w:val="22"/>
              </w:rPr>
            </w:pPr>
            <w:r w:rsidRPr="00FC3F4C">
              <w:rPr>
                <w:sz w:val="22"/>
              </w:rPr>
              <w:t>Updated old code bases to modern development standards, improving functionality.</w:t>
            </w:r>
          </w:p>
          <w:p w:rsidR="00FC3F4C" w:rsidP="00FC3F4C">
            <w:r w:rsidRPr="00FC3F4C">
              <w:rPr>
                <w:sz w:val="22"/>
              </w:rPr>
              <w:t>Integrated new technologies into existing systems, increasing capabilities and improving overall performance</w:t>
            </w:r>
            <w:r>
              <w:t>.</w:t>
            </w:r>
          </w:p>
          <w:p w:rsidR="00FC3F4C" w:rsidRPr="00B503CA" w:rsidP="00FC3F4C">
            <w:pPr>
              <w:pStyle w:val="Experience"/>
              <w:rPr>
                <w:sz w:val="18"/>
                <w:szCs w:val="18"/>
              </w:rPr>
            </w:pPr>
          </w:p>
          <w:p w:rsidR="004D3011" w:rsidRPr="004D3011" w:rsidP="00FC3F4C">
            <w:pPr>
              <w:pStyle w:val="Heading4"/>
            </w:pPr>
            <w:r w:rsidRPr="004D3011">
              <w:t xml:space="preserve"> </w:t>
            </w:r>
          </w:p>
          <w:p w:rsidR="004D3011" w:rsidP="00036450"/>
          <w:p w:rsidR="00C4569E" w:rsidP="00036450">
            <w:pPr>
              <w:pStyle w:val="Heading2"/>
            </w:pPr>
          </w:p>
          <w:sdt>
            <w:sdtPr>
              <w:id w:val="1669594239"/>
              <w:placeholder>
                <w:docPart w:val="DEAF063D68D049BABE98B667A8002A72"/>
              </w:placeholder>
              <w:showingPlcHdr/>
              <w:richText/>
              <w:temporary/>
              <w15:appearance w15:val="hidden"/>
            </w:sdtPr>
            <w:sdtContent>
              <w:p w:rsidR="00036450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C4569E" w:rsidP="00FC3F4C">
            <w:r>
              <w:t>6+years of experience with Nodejs,Expressjs,Mysql,Sql Server and Aws Services.</w:t>
            </w:r>
          </w:p>
          <w:p w:rsidR="00C4569E" w:rsidP="00FC3F4C"/>
          <w:p w:rsidR="00C4569E" w:rsidP="00FC3F4C">
            <w:r>
              <w:t>3+years of experience in python,Nestjs,Angular,Koa,Typescript,Postgre</w:t>
            </w:r>
          </w:p>
          <w:p w:rsidR="00C4569E" w:rsidP="00FC3F4C">
            <w:r>
              <w:t>Dynamo DB.</w:t>
            </w:r>
          </w:p>
          <w:p w:rsidR="00C4569E" w:rsidP="00FC3F4C"/>
          <w:p w:rsidR="00C4569E" w:rsidP="00FC3F4C">
            <w:r>
              <w:t>Have hands on C# ,GoLang ,Reactjs andAmazon Q.</w:t>
            </w:r>
            <w:bookmarkStart w:id="0" w:name="_GoBack"/>
            <w:bookmarkEnd w:id="0"/>
          </w:p>
          <w:p w:rsidR="00036450" w:rsidRPr="004D3011" w:rsidP="00C4569E">
            <w:pPr>
              <w:rPr>
                <w:color w:val="FFFFFF" w:themeColor="background1"/>
              </w:rPr>
            </w:pPr>
          </w:p>
        </w:tc>
      </w:tr>
    </w:tbl>
    <w:p w:rsidR="0043117B" w:rsidP="000C45FF">
      <w:pPr>
        <w:tabs>
          <w:tab w:val="left" w:pos="99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8"/>
          </v:shape>
        </w:pict>
      </w:r>
    </w:p>
    <w:sectPr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xmlns:a="http://schemas.openxmlformats.org/drawingml/2006/main" uri="{C183D7F6-B498-43B3-948B-1728B52AA6E4}">
                <adec:decorative xmlns="" xmlns:adec="http://schemas.microsoft.com/office/drawing/2017/decorative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6cid="http://schemas.microsoft.com/office/word/2016/wordml/cid" xmlns:w16se="http://schemas.microsoft.com/office/word/2015/wordml/sym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4392A0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8B25C" w:themeColor="accent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4C"/>
    <w:rsid w:val="00004118"/>
    <w:rsid w:val="00036450"/>
    <w:rsid w:val="00094499"/>
    <w:rsid w:val="000C45FF"/>
    <w:rsid w:val="000E3FD1"/>
    <w:rsid w:val="000F7D04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20CB"/>
    <w:rsid w:val="002400EB"/>
    <w:rsid w:val="00256CF7"/>
    <w:rsid w:val="00281FD5"/>
    <w:rsid w:val="002A17F8"/>
    <w:rsid w:val="0030481B"/>
    <w:rsid w:val="003156FC"/>
    <w:rsid w:val="003254B5"/>
    <w:rsid w:val="0037121F"/>
    <w:rsid w:val="003A6B7D"/>
    <w:rsid w:val="003B06CA"/>
    <w:rsid w:val="004071FC"/>
    <w:rsid w:val="0043117B"/>
    <w:rsid w:val="00437B9E"/>
    <w:rsid w:val="00445947"/>
    <w:rsid w:val="004813B3"/>
    <w:rsid w:val="00496591"/>
    <w:rsid w:val="004C63E4"/>
    <w:rsid w:val="004D3011"/>
    <w:rsid w:val="004D5B23"/>
    <w:rsid w:val="005262AC"/>
    <w:rsid w:val="00567181"/>
    <w:rsid w:val="005E39D5"/>
    <w:rsid w:val="00600670"/>
    <w:rsid w:val="0062123A"/>
    <w:rsid w:val="0063739E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03CA"/>
    <w:rsid w:val="00B57D98"/>
    <w:rsid w:val="00B70850"/>
    <w:rsid w:val="00C066B6"/>
    <w:rsid w:val="00C37BA1"/>
    <w:rsid w:val="00C4569E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0C20"/>
    <w:rsid w:val="00E25A26"/>
    <w:rsid w:val="00E4381A"/>
    <w:rsid w:val="00E55D74"/>
    <w:rsid w:val="00EB4790"/>
    <w:rsid w:val="00EE5498"/>
    <w:rsid w:val="00F60274"/>
    <w:rsid w:val="00F77FB9"/>
    <w:rsid w:val="00FB068F"/>
    <w:rsid w:val="00FC3F4C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ates">
    <w:name w:val="Dates"/>
    <w:basedOn w:val="BodyText"/>
    <w:qFormat/>
    <w:rsid w:val="00FC3F4C"/>
    <w:pPr>
      <w:widowControl w:val="0"/>
      <w:kinsoku w:val="0"/>
      <w:overflowPunct w:val="0"/>
      <w:autoSpaceDE w:val="0"/>
      <w:autoSpaceDN w:val="0"/>
      <w:adjustRightInd w:val="0"/>
      <w:spacing w:after="0"/>
    </w:pPr>
    <w:rPr>
      <w:rFonts w:eastAsia="Times New Roman" w:cs="Georgia"/>
      <w:b/>
      <w:color w:val="000000" w:themeColor="text1"/>
      <w:szCs w:val="20"/>
      <w:lang w:eastAsia="en-US"/>
    </w:rPr>
  </w:style>
  <w:style w:type="character" w:styleId="Strong">
    <w:name w:val="Strong"/>
    <w:basedOn w:val="DefaultParagraphFont"/>
    <w:uiPriority w:val="22"/>
    <w:semiHidden/>
    <w:qFormat/>
    <w:rsid w:val="00FC3F4C"/>
    <w:rPr>
      <w:b/>
      <w:bCs/>
      <w:color w:val="D8B25C" w:themeColor="accent4"/>
    </w:rPr>
  </w:style>
  <w:style w:type="paragraph" w:customStyle="1" w:styleId="Experience">
    <w:name w:val="Experience"/>
    <w:basedOn w:val="Normal"/>
    <w:qFormat/>
    <w:rsid w:val="00FC3F4C"/>
    <w:pPr>
      <w:spacing w:after="200"/>
    </w:pPr>
    <w:rPr>
      <w:rFonts w:eastAsiaTheme="minorHAnsi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C3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3F4C"/>
    <w:rPr>
      <w:sz w:val="18"/>
      <w:szCs w:val="22"/>
    </w:rPr>
  </w:style>
  <w:style w:type="paragraph" w:styleId="ListBullet">
    <w:name w:val="List Bullet"/>
    <w:basedOn w:val="Normal"/>
    <w:uiPriority w:val="99"/>
    <w:rsid w:val="00FC3F4C"/>
    <w:pPr>
      <w:widowControl w:val="0"/>
      <w:numPr>
        <w:numId w:val="1"/>
      </w:numPr>
      <w:autoSpaceDE w:val="0"/>
      <w:autoSpaceDN w:val="0"/>
      <w:adjustRightInd w:val="0"/>
      <w:contextualSpacing/>
    </w:pPr>
    <w:rPr>
      <w:rFonts w:eastAsia="Times New Roman" w:cs="Georgia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jpeg" /><Relationship Id="rId8" Type="http://schemas.openxmlformats.org/officeDocument/2006/relationships/image" Target="https://rdxfootmark.naukri.com/v2/track/openCv?trackingInfo=f668a706c5752ae4c0981e00c6e032d9134f4b0419514c4847440321091b5b58120b15021143585a0d435601514841481f0f2b561358191b195115495d0c00584e4209430247460c590858184508105042445b0c0f054e4108120211474a411b02154e49405d58380c4f03434e130d170010414a411b0b15416a44564a141a245d4340010f17001544595b084356014a4857034b4a5a08504b120b190015474a106&amp;docType=docx" TargetMode="Externa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bhishek.Prasad\AppData\Roaming\Microsoft\Templates\Bold%20modern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00721854E5BC49DA9C70D5CB62331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11218-6FDA-4F8F-B07D-74A1BEEAED0E}"/>
      </w:docPartPr>
      <w:docPartBody>
        <w:p w:rsidR="00000000">
          <w:pPr>
            <w:pStyle w:val="00721854E5BC49DA9C70D5CB62331B97"/>
          </w:pPr>
          <w:r w:rsidRPr="00D5459D">
            <w:t>Profile</w:t>
          </w:r>
        </w:p>
      </w:docPartBody>
    </w:docPart>
    <w:docPart>
      <w:docPartPr>
        <w:name w:val="43716B3038F0477D9E30F3BBE68B8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9AD7-0568-4B7C-B44C-551C31397234}"/>
      </w:docPartPr>
      <w:docPartBody>
        <w:p w:rsidR="00000000">
          <w:pPr>
            <w:pStyle w:val="43716B3038F0477D9E30F3BBE68B8B4A"/>
          </w:pPr>
          <w:r w:rsidRPr="00CB0055">
            <w:t>Contact</w:t>
          </w:r>
        </w:p>
      </w:docPartBody>
    </w:docPart>
    <w:docPart>
      <w:docPartPr>
        <w:name w:val="C63B6D8DC1F14BE3B585CE73BB21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D6EC-4F34-493B-9667-A35D6D421108}"/>
      </w:docPartPr>
      <w:docPartBody>
        <w:p w:rsidR="00000000">
          <w:pPr>
            <w:pStyle w:val="C63B6D8DC1F14BE3B585CE73BB21070A"/>
          </w:pPr>
          <w:r w:rsidRPr="004D3011">
            <w:t>PHONE:</w:t>
          </w:r>
        </w:p>
      </w:docPartBody>
    </w:docPart>
    <w:docPart>
      <w:docPartPr>
        <w:name w:val="36B89226F5D740FF9EF14DBF70C7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D0052-4F64-4808-8C84-816AB32B79E8}"/>
      </w:docPartPr>
      <w:docPartBody>
        <w:p w:rsidR="00000000">
          <w:pPr>
            <w:pStyle w:val="36B89226F5D740FF9EF14DBF70C7C42C"/>
          </w:pPr>
          <w:r w:rsidRPr="004D3011">
            <w:t>WEBSITE:</w:t>
          </w:r>
        </w:p>
      </w:docPartBody>
    </w:docPart>
    <w:docPart>
      <w:docPartPr>
        <w:name w:val="09C43697BB5D4FEF9BB43CD8A535F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B709-CE9F-497F-ABA9-AC2E3C91139D}"/>
      </w:docPartPr>
      <w:docPartBody>
        <w:p w:rsidR="00000000">
          <w:pPr>
            <w:pStyle w:val="09C43697BB5D4FEF9BB43CD8A535F643"/>
          </w:pPr>
          <w:r w:rsidRPr="004D3011">
            <w:t>EMAIL:</w:t>
          </w:r>
        </w:p>
      </w:docPartBody>
    </w:docPart>
    <w:docPart>
      <w:docPartPr>
        <w:name w:val="346E6D3A24A64F4397D367420DDD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16668-541B-42E6-A8AC-B1D509E0DD6A}"/>
      </w:docPartPr>
      <w:docPartBody>
        <w:p w:rsidR="00000000">
          <w:pPr>
            <w:pStyle w:val="346E6D3A24A64F4397D367420DDDEAFC"/>
          </w:pPr>
          <w:r w:rsidRPr="00036450">
            <w:t>EDUCATION</w:t>
          </w:r>
        </w:p>
      </w:docPartBody>
    </w:docPart>
    <w:docPart>
      <w:docPartPr>
        <w:name w:val="12BCAF3A9EBF41E784ADE68FE1110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82B03-A0C9-416D-BF3C-6052A93514D6}"/>
      </w:docPartPr>
      <w:docPartBody>
        <w:p w:rsidR="00000000">
          <w:pPr>
            <w:pStyle w:val="12BCAF3A9EBF41E784ADE68FE11104B7"/>
          </w:pPr>
          <w:r w:rsidRPr="00036450">
            <w:t>WORK EXPERIENCE</w:t>
          </w:r>
        </w:p>
      </w:docPartBody>
    </w:docPart>
    <w:docPart>
      <w:docPartPr>
        <w:name w:val="DEAF063D68D049BABE98B667A8002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E2C9-FA71-42A8-ABDF-666BEC731E9F}"/>
      </w:docPartPr>
      <w:docPartBody>
        <w:p w:rsidR="00000000">
          <w:pPr>
            <w:pStyle w:val="DEAF063D68D049BABE98B667A8002A7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1D"/>
    <w:rsid w:val="003E6C1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2FB2D8D4945AF8A01A40A4092AA27">
    <w:name w:val="BDB2FB2D8D4945AF8A01A40A4092AA27"/>
  </w:style>
  <w:style w:type="paragraph" w:customStyle="1" w:styleId="CA250CE907C94B39BCCB69E4B55D61C9">
    <w:name w:val="CA250CE907C94B39BCCB69E4B55D61C9"/>
  </w:style>
  <w:style w:type="paragraph" w:customStyle="1" w:styleId="00721854E5BC49DA9C70D5CB62331B97">
    <w:name w:val="00721854E5BC49DA9C70D5CB62331B97"/>
  </w:style>
  <w:style w:type="paragraph" w:customStyle="1" w:styleId="AEDCD3C5943042708EF824AE5607EF71">
    <w:name w:val="AEDCD3C5943042708EF824AE5607EF71"/>
  </w:style>
  <w:style w:type="paragraph" w:customStyle="1" w:styleId="43716B3038F0477D9E30F3BBE68B8B4A">
    <w:name w:val="43716B3038F0477D9E30F3BBE68B8B4A"/>
  </w:style>
  <w:style w:type="paragraph" w:customStyle="1" w:styleId="C63B6D8DC1F14BE3B585CE73BB21070A">
    <w:name w:val="C63B6D8DC1F14BE3B585CE73BB21070A"/>
  </w:style>
  <w:style w:type="paragraph" w:customStyle="1" w:styleId="3D79C6AD16834D5D8039688866FDEEA9">
    <w:name w:val="3D79C6AD16834D5D8039688866FDEEA9"/>
  </w:style>
  <w:style w:type="paragraph" w:customStyle="1" w:styleId="36B89226F5D740FF9EF14DBF70C7C42C">
    <w:name w:val="36B89226F5D740FF9EF14DBF70C7C42C"/>
  </w:style>
  <w:style w:type="paragraph" w:customStyle="1" w:styleId="FEAFB6E75DAA495FBE5A14F88B23848B">
    <w:name w:val="FEAFB6E75DAA495FBE5A14F88B23848B"/>
  </w:style>
  <w:style w:type="paragraph" w:customStyle="1" w:styleId="09C43697BB5D4FEF9BB43CD8A535F643">
    <w:name w:val="09C43697BB5D4FEF9BB43CD8A535F64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CB2C5097F7347ABAE23335819D5AAE4">
    <w:name w:val="ECB2C5097F7347ABAE23335819D5AAE4"/>
  </w:style>
  <w:style w:type="paragraph" w:customStyle="1" w:styleId="F906673FAC4E49B380C031935C9D3208">
    <w:name w:val="F906673FAC4E49B380C031935C9D3208"/>
  </w:style>
  <w:style w:type="paragraph" w:customStyle="1" w:styleId="E0C022CD77454C4AA854134239729F50">
    <w:name w:val="E0C022CD77454C4AA854134239729F50"/>
  </w:style>
  <w:style w:type="paragraph" w:customStyle="1" w:styleId="1B9EDCAF2A684F299DA04B8A69FD0E47">
    <w:name w:val="1B9EDCAF2A684F299DA04B8A69FD0E47"/>
  </w:style>
  <w:style w:type="paragraph" w:customStyle="1" w:styleId="9879EC6A2E2048CB9887C9519E6A46A3">
    <w:name w:val="9879EC6A2E2048CB9887C9519E6A46A3"/>
  </w:style>
  <w:style w:type="paragraph" w:customStyle="1" w:styleId="219B221FC74F4ECF97D796CB63726051">
    <w:name w:val="219B221FC74F4ECF97D796CB63726051"/>
  </w:style>
  <w:style w:type="paragraph" w:customStyle="1" w:styleId="346E6D3A24A64F4397D367420DDDEAFC">
    <w:name w:val="346E6D3A24A64F4397D367420DDDEAFC"/>
  </w:style>
  <w:style w:type="paragraph" w:customStyle="1" w:styleId="17EE5AF7646647B8BC68BF5B53B68507">
    <w:name w:val="17EE5AF7646647B8BC68BF5B53B68507"/>
  </w:style>
  <w:style w:type="paragraph" w:customStyle="1" w:styleId="EC56187447EE46C89611DBF1570E3AAC">
    <w:name w:val="EC56187447EE46C89611DBF1570E3AAC"/>
  </w:style>
  <w:style w:type="paragraph" w:customStyle="1" w:styleId="D85F930001BD4489BE05B55D15F95096">
    <w:name w:val="D85F930001BD4489BE05B55D15F95096"/>
  </w:style>
  <w:style w:type="paragraph" w:customStyle="1" w:styleId="B9D9DB5A98B342C9B47B853BC14A41A0">
    <w:name w:val="B9D9DB5A98B342C9B47B853BC14A41A0"/>
  </w:style>
  <w:style w:type="paragraph" w:customStyle="1" w:styleId="39680F28414A490FBC7AC1775DED186B">
    <w:name w:val="39680F28414A490FBC7AC1775DED186B"/>
  </w:style>
  <w:style w:type="paragraph" w:customStyle="1" w:styleId="2C1AF6A03E114B6E85027E5AA813BA0C">
    <w:name w:val="2C1AF6A03E114B6E85027E5AA813BA0C"/>
  </w:style>
  <w:style w:type="paragraph" w:customStyle="1" w:styleId="149A19FFCA9E4ABAACA009B907392021">
    <w:name w:val="149A19FFCA9E4ABAACA009B907392021"/>
  </w:style>
  <w:style w:type="paragraph" w:customStyle="1" w:styleId="12BCAF3A9EBF41E784ADE68FE11104B7">
    <w:name w:val="12BCAF3A9EBF41E784ADE68FE11104B7"/>
  </w:style>
  <w:style w:type="paragraph" w:customStyle="1" w:styleId="A2AECF2284A1483E8C33926F88C2A3BF">
    <w:name w:val="A2AECF2284A1483E8C33926F88C2A3BF"/>
  </w:style>
  <w:style w:type="paragraph" w:customStyle="1" w:styleId="FB5F083C4C31491F9433FCEC1FA26DDA">
    <w:name w:val="FB5F083C4C31491F9433FCEC1FA26DDA"/>
  </w:style>
  <w:style w:type="paragraph" w:customStyle="1" w:styleId="8593B9597F2E4B30A88FCEEE335A5624">
    <w:name w:val="8593B9597F2E4B30A88FCEEE335A5624"/>
  </w:style>
  <w:style w:type="paragraph" w:customStyle="1" w:styleId="561EA29DDDEC43509B0C70FF6C79BDC4">
    <w:name w:val="561EA29DDDEC43509B0C70FF6C79BDC4"/>
  </w:style>
  <w:style w:type="paragraph" w:customStyle="1" w:styleId="858F9C37452A4F7B9FE2CE79CCB33BAF">
    <w:name w:val="858F9C37452A4F7B9FE2CE79CCB33BAF"/>
  </w:style>
  <w:style w:type="paragraph" w:customStyle="1" w:styleId="A3C2064CC7634F208C3471A5F9391E10">
    <w:name w:val="A3C2064CC7634F208C3471A5F9391E10"/>
  </w:style>
  <w:style w:type="paragraph" w:customStyle="1" w:styleId="E489E7E2275346E7A08C916D96448B81">
    <w:name w:val="E489E7E2275346E7A08C916D96448B81"/>
  </w:style>
  <w:style w:type="paragraph" w:customStyle="1" w:styleId="EFEC4C4FDF324A8AABDEC3FEC8109733">
    <w:name w:val="EFEC4C4FDF324A8AABDEC3FEC8109733"/>
  </w:style>
  <w:style w:type="paragraph" w:customStyle="1" w:styleId="616B372980354541905F74B4D8736923">
    <w:name w:val="616B372980354541905F74B4D8736923"/>
  </w:style>
  <w:style w:type="paragraph" w:customStyle="1" w:styleId="A7E2313F345545579A5E5B2997BFBC72">
    <w:name w:val="A7E2313F345545579A5E5B2997BFBC72"/>
  </w:style>
  <w:style w:type="paragraph" w:customStyle="1" w:styleId="2230F8A4F9BA48629EB3E292723BC9EA">
    <w:name w:val="2230F8A4F9BA48629EB3E292723BC9EA"/>
  </w:style>
  <w:style w:type="paragraph" w:customStyle="1" w:styleId="DAB0D404659A41D0A55121330BB9B3A3">
    <w:name w:val="DAB0D404659A41D0A55121330BB9B3A3"/>
  </w:style>
  <w:style w:type="paragraph" w:customStyle="1" w:styleId="CCC626E93C1C4E51904A47835EA61A4F">
    <w:name w:val="CCC626E93C1C4E51904A47835EA61A4F"/>
  </w:style>
  <w:style w:type="paragraph" w:customStyle="1" w:styleId="651DA4B9F49B4EBF9439465BC952E6B0">
    <w:name w:val="651DA4B9F49B4EBF9439465BC952E6B0"/>
  </w:style>
  <w:style w:type="paragraph" w:customStyle="1" w:styleId="A98CF64F8DA549849A242112A6A80773">
    <w:name w:val="A98CF64F8DA549849A242112A6A8077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EAF063D68D049BABE98B667A8002A72">
    <w:name w:val="DEAF063D68D049BABE98B667A8002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1</cp:revision>
  <dcterms:created xsi:type="dcterms:W3CDTF">2024-08-29T14:04:00Z</dcterms:created>
  <dcterms:modified xsi:type="dcterms:W3CDTF">2024-08-29T14:47:00Z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